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328BF" w14:textId="2632F6AC" w:rsidR="005D58FB" w:rsidRDefault="00FC0DE5">
      <w:pPr>
        <w:pStyle w:val="a7"/>
      </w:pPr>
      <w:sdt>
        <w:sdtPr>
          <w:id w:val="745540532"/>
          <w:placeholder>
            <w:docPart w:val="9694DD6133434A468C744BCC5A286292"/>
          </w:placeholder>
        </w:sdtPr>
        <w:sdtEndPr/>
        <w:sdtContent>
          <w:r w:rsidR="00B61D2D">
            <w:rPr>
              <w:rFonts w:hint="eastAsia"/>
              <w:lang w:eastAsia="zh-CN"/>
            </w:rPr>
            <w:t>Group B</w:t>
          </w:r>
        </w:sdtContent>
      </w:sdt>
      <w:r w:rsidR="008A01A7">
        <w:t xml:space="preserve"> |MINUTES</w:t>
      </w:r>
    </w:p>
    <w:p w14:paraId="7E9EEE91" w14:textId="42F9F74C" w:rsidR="005D58FB" w:rsidRDefault="008A01A7">
      <w:pPr>
        <w:pStyle w:val="a8"/>
      </w:pPr>
      <w:r>
        <w:t xml:space="preserve">Meeting date | time </w:t>
      </w:r>
      <w:sdt>
        <w:sdtPr>
          <w:rPr>
            <w:rStyle w:val="a9"/>
          </w:rPr>
          <w:id w:val="-471444906"/>
          <w:placeholder>
            <w:docPart w:val="9AA6600656A54E81BC46AC36FED8D495"/>
          </w:placeholder>
          <w:date w:fullDate="2015-02-26T14:0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a0"/>
            <w:i w:val="0"/>
            <w:iCs w:val="0"/>
            <w:color w:val="9F2936" w:themeColor="accent2"/>
          </w:rPr>
        </w:sdtEndPr>
        <w:sdtContent>
          <w:r w:rsidR="003376D0">
            <w:rPr>
              <w:rStyle w:val="a9"/>
            </w:rPr>
            <w:t>2/26/2015 2:05 PM</w:t>
          </w:r>
        </w:sdtContent>
      </w:sdt>
      <w:r>
        <w:t xml:space="preserve"> | Meeting location </w:t>
      </w:r>
      <w:sdt>
        <w:sdtPr>
          <w:rPr>
            <w:rStyle w:val="a9"/>
          </w:rPr>
          <w:id w:val="465398058"/>
          <w:placeholder>
            <w:docPart w:val="FBF1EF541DD74EAEA058E8CBCA1C1112"/>
          </w:placeholder>
        </w:sdtPr>
        <w:sdtEndPr>
          <w:rPr>
            <w:rStyle w:val="a0"/>
            <w:i w:val="0"/>
            <w:iCs w:val="0"/>
            <w:color w:val="9F2936" w:themeColor="accent2"/>
          </w:rPr>
        </w:sdtEndPr>
        <w:sdtContent>
          <w:r w:rsidR="00A565DD">
            <w:rPr>
              <w:rStyle w:val="a9"/>
            </w:rPr>
            <w:t>R</w:t>
          </w:r>
          <w:r w:rsidR="00FE0E4B">
            <w:rPr>
              <w:rStyle w:val="a9"/>
            </w:rPr>
            <w:t>1 4.105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5D58FB" w14:paraId="3789A9CA" w14:textId="77777777">
        <w:tc>
          <w:tcPr>
            <w:tcW w:w="5400" w:type="dxa"/>
          </w:tcPr>
          <w:tbl>
            <w:tblPr>
              <w:tblW w:w="5404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13"/>
              <w:gridCol w:w="2991"/>
            </w:tblGrid>
            <w:tr w:rsidR="005D58FB" w14:paraId="0DD46F1E" w14:textId="77777777" w:rsidTr="007E5AC6">
              <w:trPr>
                <w:trHeight w:val="533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32331FF2" w14:textId="77777777" w:rsidR="005D58FB" w:rsidRDefault="008A01A7">
                  <w:pPr>
                    <w:pStyle w:val="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6E5D56B6" w14:textId="552B5294" w:rsidR="005D58FB" w:rsidRDefault="000A1E07" w:rsidP="007E5AC6">
                      <w:pPr>
                        <w:spacing w:after="0"/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Meeting with </w:t>
                      </w:r>
                      <w:r w:rsidR="007E5AC6">
                        <w:rPr>
                          <w:lang w:eastAsia="zh-CN"/>
                        </w:rPr>
                        <w:t>mentor</w:t>
                      </w:r>
                    </w:p>
                  </w:tc>
                </w:sdtContent>
              </w:sdt>
            </w:tr>
            <w:tr w:rsidR="005D58FB" w14:paraId="64ED37D1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29B79410" w14:textId="77777777" w:rsidR="005D58FB" w:rsidRDefault="008A01A7">
                  <w:pPr>
                    <w:pStyle w:val="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27740409A71F4B4A8560F34199BE81BD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02B7EC34" w14:textId="64DE88B4" w:rsidR="005D58FB" w:rsidRDefault="007E5AC6" w:rsidP="007E5AC6">
                      <w:pPr>
                        <w:spacing w:after="0"/>
                      </w:pPr>
                      <w:r>
                        <w:rPr>
                          <w:lang w:eastAsia="zh-CN"/>
                        </w:rPr>
                        <w:t>Mentor Meeting</w:t>
                      </w:r>
                    </w:p>
                  </w:tc>
                </w:sdtContent>
              </w:sdt>
            </w:tr>
            <w:tr w:rsidR="005D58FB" w14:paraId="3B32A0FD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7B833E37" w14:textId="77777777" w:rsidR="005D58FB" w:rsidRDefault="008A01A7">
                  <w:pPr>
                    <w:pStyle w:val="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74F6CD65" w14:textId="606A0B97" w:rsidR="005D58FB" w:rsidRDefault="007E5AC6" w:rsidP="00463407">
                      <w:pPr>
                        <w:spacing w:after="0"/>
                      </w:pPr>
                      <w:r>
                        <w:rPr>
                          <w:rFonts w:hint="eastAsia"/>
                          <w:lang w:eastAsia="zh-CN"/>
                        </w:rPr>
                        <w:t>Todor</w:t>
                      </w:r>
                    </w:p>
                  </w:tc>
                </w:sdtContent>
              </w:sdt>
            </w:tr>
            <w:tr w:rsidR="005D58FB" w14:paraId="103FE6C1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2056E925" w14:textId="77777777" w:rsidR="005D58FB" w:rsidRDefault="008A01A7">
                  <w:pPr>
                    <w:pStyle w:val="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413B051C" w14:textId="28C3C158" w:rsidR="005D58FB" w:rsidRDefault="007E5AC6" w:rsidP="007E5AC6">
                      <w:pPr>
                        <w:spacing w:after="0"/>
                      </w:pPr>
                      <w:r>
                        <w:rPr>
                          <w:lang w:eastAsia="zh-CN"/>
                        </w:rPr>
                        <w:t>Yidi</w:t>
                      </w:r>
                    </w:p>
                  </w:tc>
                </w:sdtContent>
              </w:sdt>
            </w:tr>
            <w:tr w:rsidR="005D58FB" w14:paraId="06509F19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7E843CF2" w14:textId="77777777" w:rsidR="005D58FB" w:rsidRDefault="008A01A7">
                  <w:pPr>
                    <w:pStyle w:val="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91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DCD0F0BCBFFE4139A8FC449655ABA111"/>
                    </w:placeholder>
                  </w:sdtPr>
                  <w:sdtEndPr/>
                  <w:sdtContent>
                    <w:p w14:paraId="32231104" w14:textId="18512AA8" w:rsidR="005D58FB" w:rsidRDefault="00936404" w:rsidP="00936404">
                      <w:pPr>
                        <w:spacing w:after="0"/>
                      </w:pPr>
                      <w:r>
                        <w:t>Yidi</w:t>
                      </w:r>
                    </w:p>
                  </w:sdtContent>
                </w:sdt>
              </w:tc>
            </w:tr>
          </w:tbl>
          <w:p w14:paraId="5DF430FC" w14:textId="77777777" w:rsidR="005D58FB" w:rsidRDefault="005D58FB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5D58FB" w14:paraId="0577E307" w14:textId="77777777">
              <w:tc>
                <w:tcPr>
                  <w:tcW w:w="5361" w:type="dxa"/>
                </w:tcPr>
                <w:p w14:paraId="7C082882" w14:textId="77777777" w:rsidR="005D58FB" w:rsidRDefault="008A01A7">
                  <w:pPr>
                    <w:spacing w:after="0"/>
                  </w:pPr>
                  <w:r>
                    <w:t>Attendees</w:t>
                  </w:r>
                </w:p>
                <w:p w14:paraId="6006F1D2" w14:textId="3A4497DB" w:rsidR="005D58FB" w:rsidRDefault="00FC0DE5" w:rsidP="00AA5D88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5FBCD7E3B15740F3A19BA69C2D9D47A2"/>
                      </w:placeholder>
                    </w:sdtPr>
                    <w:sdtEndPr/>
                    <w:sdtContent>
                      <w:r w:rsidR="007E5AC6">
                        <w:rPr>
                          <w:rFonts w:hint="eastAsia"/>
                          <w:lang w:eastAsia="zh-CN"/>
                        </w:rPr>
                        <w:t>Evan</w:t>
                      </w:r>
                    </w:sdtContent>
                  </w:sdt>
                </w:p>
              </w:tc>
            </w:tr>
          </w:tbl>
          <w:p w14:paraId="634D3FEF" w14:textId="77777777" w:rsidR="005D58FB" w:rsidRDefault="00AA5D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Todor</w:t>
            </w:r>
          </w:p>
          <w:p w14:paraId="29145EAD" w14:textId="77777777" w:rsidR="008A2215" w:rsidRDefault="007E5AC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  <w:r>
              <w:rPr>
                <w:lang w:eastAsia="zh-CN"/>
              </w:rPr>
              <w:t>idi</w:t>
            </w:r>
          </w:p>
          <w:p w14:paraId="20EEC832" w14:textId="777777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Kalina</w:t>
            </w:r>
          </w:p>
          <w:p w14:paraId="51A16F2F" w14:textId="777777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Jiaqi</w:t>
            </w:r>
          </w:p>
          <w:p w14:paraId="3933403B" w14:textId="29711F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Jianfei</w:t>
            </w:r>
          </w:p>
          <w:p w14:paraId="259A9D1A" w14:textId="4C991DAD" w:rsidR="007E5AC6" w:rsidRDefault="007E5AC6">
            <w:pPr>
              <w:spacing w:after="0"/>
              <w:rPr>
                <w:lang w:eastAsia="zh-CN"/>
              </w:rPr>
            </w:pPr>
          </w:p>
        </w:tc>
      </w:tr>
    </w:tbl>
    <w:p w14:paraId="37437ED4" w14:textId="7E33EF52" w:rsidR="005D58FB" w:rsidRDefault="008A01A7">
      <w:pPr>
        <w:pStyle w:val="1"/>
      </w:pPr>
      <w:r>
        <w:t>Agenda topics</w:t>
      </w:r>
    </w:p>
    <w:p w14:paraId="336559B1" w14:textId="0A0E5056" w:rsidR="005D58FB" w:rsidRDefault="008A01A7">
      <w:pPr>
        <w:pStyle w:val="a8"/>
      </w:pPr>
      <w:r>
        <w:t xml:space="preserve">Time allotted | </w:t>
      </w:r>
      <w:sdt>
        <w:sdtPr>
          <w:rPr>
            <w:rStyle w:val="a9"/>
          </w:rPr>
          <w:id w:val="252406536"/>
          <w:placeholder>
            <w:docPart w:val="A295A6B22777440DACAFDC7F742A5732"/>
          </w:placeholder>
        </w:sdtPr>
        <w:sdtEndPr>
          <w:rPr>
            <w:rStyle w:val="a0"/>
            <w:i w:val="0"/>
            <w:iCs w:val="0"/>
            <w:color w:val="9F2936" w:themeColor="accent2"/>
          </w:rPr>
        </w:sdtEndPr>
        <w:sdtContent>
          <w:r w:rsidR="00B94EE8">
            <w:rPr>
              <w:rStyle w:val="a9"/>
              <w:rFonts w:hint="eastAsia"/>
              <w:lang w:eastAsia="zh-CN"/>
            </w:rPr>
            <w:t>20</w:t>
          </w:r>
          <w:r w:rsidR="000A178E">
            <w:rPr>
              <w:rStyle w:val="a9"/>
              <w:rFonts w:hint="eastAsia"/>
              <w:lang w:eastAsia="zh-CN"/>
            </w:rPr>
            <w:t>mins</w:t>
          </w:r>
        </w:sdtContent>
      </w:sdt>
      <w:r>
        <w:t xml:space="preserve"> | Agenda topic </w:t>
      </w:r>
      <w:sdt>
        <w:sdtPr>
          <w:rPr>
            <w:rStyle w:val="a9"/>
          </w:rPr>
          <w:id w:val="-1834833282"/>
          <w:placeholder>
            <w:docPart w:val="4F609A5DE3EA4787AE3BE47339B81515"/>
          </w:placeholder>
        </w:sdtPr>
        <w:sdtEndPr>
          <w:rPr>
            <w:rStyle w:val="a0"/>
            <w:i w:val="0"/>
            <w:iCs w:val="0"/>
            <w:color w:val="9F2936" w:themeColor="accent2"/>
          </w:rPr>
        </w:sdtEndPr>
        <w:sdtContent>
          <w:r w:rsidR="00385C6B">
            <w:rPr>
              <w:rStyle w:val="a9"/>
              <w:rFonts w:hint="eastAsia"/>
              <w:lang w:eastAsia="zh-CN"/>
            </w:rPr>
            <w:t xml:space="preserve">Meeting with </w:t>
          </w:r>
          <w:r w:rsidR="003376D0">
            <w:rPr>
              <w:rStyle w:val="a9"/>
              <w:lang w:eastAsia="zh-CN"/>
            </w:rPr>
            <w:t>mentor</w:t>
          </w:r>
        </w:sdtContent>
      </w:sdt>
      <w:r>
        <w:t xml:space="preserve"> | Presenter </w:t>
      </w:r>
      <w:sdt>
        <w:sdtPr>
          <w:rPr>
            <w:rStyle w:val="a9"/>
          </w:rPr>
          <w:id w:val="1143621387"/>
          <w:placeholder>
            <w:docPart w:val="50248BFCE71C41DEA09565893A09ECD6"/>
          </w:placeholder>
        </w:sdtPr>
        <w:sdtEndPr>
          <w:rPr>
            <w:rStyle w:val="a0"/>
            <w:i w:val="0"/>
            <w:iCs w:val="0"/>
            <w:color w:val="9F2936" w:themeColor="accent2"/>
          </w:rPr>
        </w:sdtEndPr>
        <w:sdtContent>
          <w:r w:rsidR="00907F19">
            <w:rPr>
              <w:rStyle w:val="a9"/>
              <w:rFonts w:hint="eastAsia"/>
              <w:lang w:eastAsia="zh-CN"/>
            </w:rPr>
            <w:t>Todor</w:t>
          </w:r>
        </w:sdtContent>
      </w:sdt>
    </w:p>
    <w:p w14:paraId="522EAA80" w14:textId="2F991740" w:rsidR="005D58FB" w:rsidRDefault="008A01A7">
      <w:r>
        <w:t>Discussion</w:t>
      </w:r>
      <w:r w:rsidR="00943232">
        <w:rPr>
          <w:rFonts w:hint="eastAsia"/>
          <w:lang w:eastAsia="zh-CN"/>
        </w:rPr>
        <w:t>:</w:t>
      </w:r>
      <w:r>
        <w:t xml:space="preserve"> </w:t>
      </w:r>
      <w:sdt>
        <w:sdtPr>
          <w:id w:val="983351720"/>
          <w:placeholder>
            <w:docPart w:val="6CF5296530CD47C1949E17D011C00759"/>
          </w:placeholder>
        </w:sdtPr>
        <w:sdtEndPr/>
        <w:sdtContent>
          <w:r w:rsidR="00985593">
            <w:rPr>
              <w:rFonts w:hint="eastAsia"/>
              <w:lang w:eastAsia="zh-CN"/>
            </w:rPr>
            <w:t>Questions about</w:t>
          </w:r>
          <w:r w:rsidR="003376D0">
            <w:rPr>
              <w:lang w:eastAsia="zh-CN"/>
            </w:rPr>
            <w:t xml:space="preserve"> the first version of project plan</w:t>
          </w:r>
          <w:r w:rsidR="007973ED">
            <w:rPr>
              <w:lang w:eastAsia="zh-CN"/>
            </w:rPr>
            <w:t xml:space="preserve"> and information about client</w:t>
          </w:r>
        </w:sdtContent>
      </w:sdt>
    </w:p>
    <w:p w14:paraId="634FCA1D" w14:textId="1F1DBE3B" w:rsidR="005D58FB" w:rsidRDefault="008A01A7">
      <w:r>
        <w:t>Conclusion</w:t>
      </w:r>
      <w:r w:rsidR="00943232">
        <w:rPr>
          <w:rFonts w:hint="eastAsia"/>
          <w:lang w:eastAsia="zh-CN"/>
        </w:rPr>
        <w:t>:</w:t>
      </w:r>
      <w:r>
        <w:t xml:space="preserve"> </w:t>
      </w:r>
      <w:sdt>
        <w:sdtPr>
          <w:id w:val="-1232158815"/>
          <w:placeholder>
            <w:docPart w:val="5B6AA91523C84DD69635E1D9BC0A9473"/>
          </w:placeholder>
        </w:sdtPr>
        <w:sdtEndPr/>
        <w:sdtContent>
          <w:r w:rsidR="003376D0">
            <w:rPr>
              <w:rFonts w:hint="eastAsia"/>
              <w:lang w:eastAsia="zh-CN"/>
            </w:rPr>
            <w:t>We have to fix our project plan</w:t>
          </w:r>
          <w:r w:rsidR="007973ED">
            <w:rPr>
              <w:lang w:eastAsia="zh-CN"/>
            </w:rPr>
            <w:t xml:space="preserve"> and make a list of questions of client</w:t>
          </w:r>
          <w:r w:rsidR="003376D0">
            <w:rPr>
              <w:rFonts w:hint="eastAsia"/>
              <w:lang w:eastAsia="zh-CN"/>
            </w:rPr>
            <w:t>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5D58FB" w14:paraId="595EFA9E" w14:textId="77777777">
        <w:trPr>
          <w:tblHeader/>
        </w:trPr>
        <w:tc>
          <w:tcPr>
            <w:tcW w:w="6300" w:type="dxa"/>
          </w:tcPr>
          <w:p w14:paraId="07099DAB" w14:textId="77777777" w:rsidR="005D58FB" w:rsidRDefault="008A01A7">
            <w:pPr>
              <w:pStyle w:val="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14:paraId="16F26883" w14:textId="77777777" w:rsidR="005D58FB" w:rsidRDefault="008A01A7">
            <w:pPr>
              <w:pStyle w:val="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14:paraId="6CA036B0" w14:textId="77777777" w:rsidR="005D58FB" w:rsidRDefault="008A01A7">
            <w:pPr>
              <w:pStyle w:val="2"/>
              <w:spacing w:after="0"/>
            </w:pPr>
            <w:r>
              <w:t>Deadline</w:t>
            </w:r>
          </w:p>
        </w:tc>
      </w:tr>
      <w:tr w:rsidR="005D58FB" w14:paraId="4E1ABBBF" w14:textId="77777777">
        <w:sdt>
          <w:sdtPr>
            <w:id w:val="-2051980392"/>
            <w:placeholder>
              <w:docPart w:val="A9FD75708D864E109E3A979BFEC6963B"/>
            </w:placeholder>
          </w:sdtPr>
          <w:sdtEndPr/>
          <w:sdtContent>
            <w:tc>
              <w:tcPr>
                <w:tcW w:w="6300" w:type="dxa"/>
              </w:tcPr>
              <w:p w14:paraId="2BC162D4" w14:textId="77777777" w:rsidR="005D58FB" w:rsidRDefault="008B1C4A" w:rsidP="008B1C4A">
                <w:pPr>
                  <w:spacing w:after="0"/>
                </w:pPr>
                <w:r>
                  <w:rPr>
                    <w:rFonts w:hint="eastAsia"/>
                    <w:lang w:eastAsia="zh-CN"/>
                  </w:rPr>
                  <w:t>Questions time</w:t>
                </w:r>
              </w:p>
            </w:tc>
          </w:sdtContent>
        </w:sdt>
        <w:sdt>
          <w:sdtPr>
            <w:id w:val="1861236787"/>
            <w:placeholder>
              <w:docPart w:val="7EB1427C81E14D58ADCBFBDFBC96E4A9"/>
            </w:placeholder>
          </w:sdtPr>
          <w:sdtEndPr/>
          <w:sdtContent>
            <w:tc>
              <w:tcPr>
                <w:tcW w:w="2250" w:type="dxa"/>
              </w:tcPr>
              <w:p w14:paraId="34F93A47" w14:textId="77777777" w:rsidR="005D58FB" w:rsidRDefault="004E615C" w:rsidP="004E615C">
                <w:pPr>
                  <w:spacing w:after="0"/>
                </w:pPr>
                <w:r>
                  <w:rPr>
                    <w:rFonts w:hint="eastAsia"/>
                    <w:lang w:eastAsia="zh-CN"/>
                  </w:rPr>
                  <w:t>Todor</w:t>
                </w:r>
              </w:p>
            </w:tc>
          </w:sdtContent>
        </w:sdt>
        <w:sdt>
          <w:sdtPr>
            <w:id w:val="1322465947"/>
            <w:placeholder>
              <w:docPart w:val="6696A7BBBF4E4D51BE2B5F705FD0479A"/>
            </w:placeholder>
            <w:date w:fullDate="2015-02-24T14:05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583D98C6" w14:textId="3FFF1EE8" w:rsidR="005D58FB" w:rsidRDefault="003376D0">
                <w:pPr>
                  <w:spacing w:after="0"/>
                </w:pPr>
                <w:r>
                  <w:t>2/24/2015 2:05 PM</w:t>
                </w:r>
              </w:p>
            </w:tc>
          </w:sdtContent>
        </w:sdt>
      </w:tr>
      <w:tr w:rsidR="005D58FB" w14:paraId="06B28850" w14:textId="77777777">
        <w:tc>
          <w:tcPr>
            <w:tcW w:w="6300" w:type="dxa"/>
          </w:tcPr>
          <w:p w14:paraId="72A163BA" w14:textId="77777777" w:rsidR="005D58FB" w:rsidRDefault="005D58FB" w:rsidP="00254145">
            <w:pPr>
              <w:spacing w:after="0"/>
              <w:ind w:left="0"/>
              <w:rPr>
                <w:lang w:eastAsia="zh-CN"/>
              </w:rPr>
            </w:pPr>
          </w:p>
        </w:tc>
        <w:tc>
          <w:tcPr>
            <w:tcW w:w="2250" w:type="dxa"/>
          </w:tcPr>
          <w:p w14:paraId="347BD281" w14:textId="77777777" w:rsidR="005D58FB" w:rsidRDefault="005D58FB">
            <w:pPr>
              <w:spacing w:after="0"/>
            </w:pPr>
          </w:p>
        </w:tc>
        <w:tc>
          <w:tcPr>
            <w:tcW w:w="2250" w:type="dxa"/>
          </w:tcPr>
          <w:p w14:paraId="0D476320" w14:textId="77777777" w:rsidR="005D58FB" w:rsidRDefault="005D58FB">
            <w:pPr>
              <w:spacing w:after="0"/>
            </w:pPr>
          </w:p>
        </w:tc>
      </w:tr>
    </w:tbl>
    <w:p w14:paraId="0A2415B2" w14:textId="7ED49DE8" w:rsidR="005D58FB" w:rsidRDefault="008A01A7">
      <w:pPr>
        <w:pStyle w:val="a8"/>
      </w:pPr>
      <w:r>
        <w:t xml:space="preserve">Time allotted | </w:t>
      </w:r>
      <w:sdt>
        <w:sdtPr>
          <w:rPr>
            <w:rStyle w:val="a9"/>
          </w:rPr>
          <w:id w:val="-1825570311"/>
          <w:placeholder>
            <w:docPart w:val="A295A6B22777440DACAFDC7F742A5732"/>
          </w:placeholder>
        </w:sdtPr>
        <w:sdtEndPr>
          <w:rPr>
            <w:rStyle w:val="a0"/>
            <w:i w:val="0"/>
            <w:iCs w:val="0"/>
            <w:color w:val="9F2936" w:themeColor="accent2"/>
          </w:rPr>
        </w:sdtEndPr>
        <w:sdtContent>
          <w:r w:rsidR="00B94EE8">
            <w:rPr>
              <w:rStyle w:val="a9"/>
              <w:rFonts w:hint="eastAsia"/>
              <w:lang w:eastAsia="zh-CN"/>
            </w:rPr>
            <w:t>30</w:t>
          </w:r>
          <w:r w:rsidR="00254145">
            <w:rPr>
              <w:rStyle w:val="a9"/>
              <w:rFonts w:hint="eastAsia"/>
              <w:lang w:eastAsia="zh-CN"/>
            </w:rPr>
            <w:t>mins</w:t>
          </w:r>
        </w:sdtContent>
      </w:sdt>
      <w:r>
        <w:t xml:space="preserve"> | Agenda topic </w:t>
      </w:r>
      <w:sdt>
        <w:sdtPr>
          <w:rPr>
            <w:rStyle w:val="a9"/>
          </w:rPr>
          <w:id w:val="-155380706"/>
          <w:placeholder>
            <w:docPart w:val="4F609A5DE3EA4787AE3BE47339B81515"/>
          </w:placeholder>
        </w:sdtPr>
        <w:sdtEndPr>
          <w:rPr>
            <w:rStyle w:val="a0"/>
            <w:i w:val="0"/>
            <w:iCs w:val="0"/>
            <w:color w:val="9F2936" w:themeColor="accent2"/>
          </w:rPr>
        </w:sdtEndPr>
        <w:sdtContent>
          <w:r w:rsidR="00517529">
            <w:rPr>
              <w:rStyle w:val="a9"/>
              <w:rFonts w:hint="eastAsia"/>
              <w:lang w:eastAsia="zh-CN"/>
            </w:rPr>
            <w:t>Meeting with teacher</w:t>
          </w:r>
        </w:sdtContent>
      </w:sdt>
      <w:r>
        <w:t xml:space="preserve"> | Presenter </w:t>
      </w:r>
      <w:sdt>
        <w:sdtPr>
          <w:rPr>
            <w:rStyle w:val="a9"/>
          </w:rPr>
          <w:id w:val="396180210"/>
          <w:placeholder>
            <w:docPart w:val="50248BFCE71C41DEA09565893A09ECD6"/>
          </w:placeholder>
        </w:sdtPr>
        <w:sdtEndPr>
          <w:rPr>
            <w:rStyle w:val="a0"/>
            <w:i w:val="0"/>
            <w:iCs w:val="0"/>
            <w:color w:val="9F2936" w:themeColor="accent2"/>
          </w:rPr>
        </w:sdtEndPr>
        <w:sdtContent>
          <w:r w:rsidR="004A4F56">
            <w:rPr>
              <w:rStyle w:val="a9"/>
              <w:rFonts w:hint="eastAsia"/>
              <w:lang w:eastAsia="zh-CN"/>
            </w:rPr>
            <w:t>All</w:t>
          </w:r>
        </w:sdtContent>
      </w:sdt>
    </w:p>
    <w:p w14:paraId="2560FCB9" w14:textId="77777777" w:rsidR="005D58FB" w:rsidRDefault="008A01A7">
      <w:r>
        <w:t>Discussion</w:t>
      </w:r>
      <w:r w:rsidR="00BB44BC">
        <w:rPr>
          <w:rFonts w:hint="eastAsia"/>
          <w:lang w:eastAsia="zh-CN"/>
        </w:rPr>
        <w:t>:</w:t>
      </w:r>
      <w:r>
        <w:t xml:space="preserve"> </w:t>
      </w:r>
      <w:sdt>
        <w:sdtPr>
          <w:id w:val="-1280257872"/>
          <w:placeholder>
            <w:docPart w:val="6CF5296530CD47C1949E17D011C00759"/>
          </w:placeholder>
        </w:sdtPr>
        <w:sdtEndPr/>
        <w:sdtContent>
          <w:r w:rsidR="000E7A4C">
            <w:rPr>
              <w:rFonts w:hint="eastAsia"/>
              <w:lang w:eastAsia="zh-CN"/>
            </w:rPr>
            <w:t>feedback about meeting with formal client. We s</w:t>
          </w:r>
          <w:r w:rsidR="00D34A86">
            <w:rPr>
              <w:rFonts w:hint="eastAsia"/>
              <w:lang w:eastAsia="zh-CN"/>
            </w:rPr>
            <w:t xml:space="preserve">howed our website to him and </w:t>
          </w:r>
          <w:r w:rsidR="000A1C5E">
            <w:rPr>
              <w:lang w:eastAsia="zh-CN"/>
            </w:rPr>
            <w:t>discussed</w:t>
          </w:r>
          <w:r w:rsidR="00D34A86">
            <w:rPr>
              <w:rFonts w:hint="eastAsia"/>
              <w:lang w:eastAsia="zh-CN"/>
            </w:rPr>
            <w:t xml:space="preserve"> database design with him.</w:t>
          </w:r>
        </w:sdtContent>
      </w:sdt>
    </w:p>
    <w:p w14:paraId="14CBFB62" w14:textId="77777777" w:rsidR="005D58FB" w:rsidRDefault="008A01A7">
      <w:r>
        <w:t>Conclusion</w:t>
      </w:r>
      <w:r w:rsidR="00BB44BC">
        <w:rPr>
          <w:rFonts w:hint="eastAsia"/>
          <w:lang w:eastAsia="zh-CN"/>
        </w:rPr>
        <w:t>:</w:t>
      </w:r>
      <w:r>
        <w:t xml:space="preserve"> </w:t>
      </w:r>
      <w:r w:rsidR="00845302">
        <w:rPr>
          <w:rFonts w:hint="eastAsia"/>
          <w:lang w:eastAsia="zh-CN"/>
        </w:rPr>
        <w:t xml:space="preserve"> </w:t>
      </w:r>
      <w:r w:rsidR="000A1C5E">
        <w:rPr>
          <w:lang w:eastAsia="zh-CN"/>
        </w:rPr>
        <w:t xml:space="preserve">The </w:t>
      </w:r>
      <w:r w:rsidR="000A1C5E">
        <w:rPr>
          <w:rFonts w:hint="eastAsia"/>
          <w:lang w:eastAsia="zh-CN"/>
        </w:rPr>
        <w:t>t</w:t>
      </w:r>
      <w:r w:rsidR="00845302">
        <w:rPr>
          <w:rFonts w:hint="eastAsia"/>
          <w:lang w:eastAsia="zh-CN"/>
        </w:rPr>
        <w:t xml:space="preserve">eacher gave us </w:t>
      </w:r>
      <w:r w:rsidR="000A1C5E">
        <w:rPr>
          <w:lang w:eastAsia="zh-CN"/>
        </w:rPr>
        <w:t xml:space="preserve">a </w:t>
      </w:r>
      <w:r w:rsidR="00845302">
        <w:rPr>
          <w:rFonts w:hint="eastAsia"/>
          <w:lang w:eastAsia="zh-CN"/>
        </w:rPr>
        <w:t>ve</w:t>
      </w:r>
      <w:r w:rsidR="00F4687B">
        <w:rPr>
          <w:rFonts w:hint="eastAsia"/>
          <w:lang w:eastAsia="zh-CN"/>
        </w:rPr>
        <w:t xml:space="preserve">ry good feedback. </w:t>
      </w:r>
      <w:r w:rsidR="00766486">
        <w:rPr>
          <w:rFonts w:hint="eastAsia"/>
          <w:lang w:eastAsia="zh-CN"/>
        </w:rPr>
        <w:t>Let client say first and then we ask question about his requirement</w:t>
      </w:r>
      <w:r w:rsidR="000A1C5E">
        <w:rPr>
          <w:lang w:eastAsia="zh-CN"/>
        </w:rPr>
        <w:t>s</w:t>
      </w:r>
      <w:r w:rsidR="00766486">
        <w:rPr>
          <w:rFonts w:hint="eastAsia"/>
          <w:lang w:eastAsia="zh-CN"/>
        </w:rPr>
        <w:t xml:space="preserve">. </w:t>
      </w:r>
      <w:r w:rsidR="005C3C40">
        <w:rPr>
          <w:rFonts w:hint="eastAsia"/>
          <w:lang w:eastAsia="zh-CN"/>
        </w:rPr>
        <w:t xml:space="preserve">In report, we need to rethink the money part and change current situation. </w:t>
      </w:r>
      <w:r w:rsidR="00AC6B07">
        <w:rPr>
          <w:rFonts w:hint="eastAsia"/>
          <w:lang w:eastAsia="zh-CN"/>
        </w:rPr>
        <w:t xml:space="preserve">For database design, we need to add another table for stock which records the available quantities of product </w:t>
      </w:r>
      <w:r w:rsidR="00B15E02">
        <w:rPr>
          <w:rFonts w:hint="eastAsia"/>
          <w:lang w:eastAsia="zh-CN"/>
        </w:rPr>
        <w:t xml:space="preserve">in stock.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5D58FB" w14:paraId="6FE9E7B9" w14:textId="77777777">
        <w:trPr>
          <w:tblHeader/>
        </w:trPr>
        <w:tc>
          <w:tcPr>
            <w:tcW w:w="6300" w:type="dxa"/>
          </w:tcPr>
          <w:p w14:paraId="70779E96" w14:textId="77777777" w:rsidR="005D58FB" w:rsidRDefault="008A01A7">
            <w:pPr>
              <w:pStyle w:val="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14:paraId="380BE557" w14:textId="77777777" w:rsidR="005D58FB" w:rsidRDefault="008A01A7">
            <w:pPr>
              <w:pStyle w:val="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14:paraId="3B6A1665" w14:textId="77777777" w:rsidR="005D58FB" w:rsidRDefault="008A01A7">
            <w:pPr>
              <w:pStyle w:val="2"/>
              <w:spacing w:after="0"/>
            </w:pPr>
            <w:r>
              <w:t>Deadline</w:t>
            </w:r>
          </w:p>
        </w:tc>
      </w:tr>
      <w:tr w:rsidR="005D58FB" w14:paraId="65BCAFDF" w14:textId="77777777">
        <w:sdt>
          <w:sdtPr>
            <w:id w:val="-1863120503"/>
            <w:placeholder>
              <w:docPart w:val="A9FD75708D864E109E3A979BFEC6963B"/>
            </w:placeholder>
          </w:sdtPr>
          <w:sdtEndPr/>
          <w:sdtContent>
            <w:tc>
              <w:tcPr>
                <w:tcW w:w="6300" w:type="dxa"/>
              </w:tcPr>
              <w:p w14:paraId="7B6B8589" w14:textId="77777777" w:rsidR="005D58FB" w:rsidRDefault="00CF1193" w:rsidP="00CF1193">
                <w:pPr>
                  <w:spacing w:after="0"/>
                </w:pPr>
                <w:r>
                  <w:rPr>
                    <w:rFonts w:hint="eastAsia"/>
                    <w:lang w:eastAsia="zh-CN"/>
                  </w:rPr>
                  <w:t>Feedback from meeting</w:t>
                </w:r>
              </w:p>
            </w:tc>
          </w:sdtContent>
        </w:sdt>
        <w:sdt>
          <w:sdtPr>
            <w:id w:val="280078086"/>
            <w:placeholder>
              <w:docPart w:val="7EB1427C81E14D58ADCBFBDFBC96E4A9"/>
            </w:placeholder>
          </w:sdtPr>
          <w:sdtEndPr/>
          <w:sdtContent>
            <w:tc>
              <w:tcPr>
                <w:tcW w:w="2250" w:type="dxa"/>
              </w:tcPr>
              <w:p w14:paraId="66EED72C" w14:textId="77777777" w:rsidR="005D58FB" w:rsidRDefault="00747D8B" w:rsidP="00747D8B">
                <w:pPr>
                  <w:spacing w:after="0"/>
                </w:pPr>
                <w:r>
                  <w:rPr>
                    <w:rFonts w:hint="eastAsia"/>
                    <w:lang w:eastAsia="zh-CN"/>
                  </w:rPr>
                  <w:t>Teacher</w:t>
                </w:r>
              </w:p>
            </w:tc>
          </w:sdtContent>
        </w:sdt>
        <w:sdt>
          <w:sdtPr>
            <w:id w:val="-175120888"/>
            <w:placeholder>
              <w:docPart w:val="6696A7BBBF4E4D51BE2B5F705FD0479A"/>
            </w:placeholder>
            <w:date w:fullDate="2015-02-24T14:25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73C19D4E" w14:textId="4AAD53C4" w:rsidR="005D58FB" w:rsidRDefault="00B94EE8">
                <w:pPr>
                  <w:spacing w:after="0"/>
                </w:pPr>
                <w:r>
                  <w:t>2/24/2015 2:25 PM</w:t>
                </w:r>
              </w:p>
            </w:tc>
          </w:sdtContent>
        </w:sdt>
      </w:tr>
      <w:tr w:rsidR="005D58FB" w14:paraId="33DA682B" w14:textId="77777777">
        <w:sdt>
          <w:sdtPr>
            <w:id w:val="924690791"/>
            <w:placeholder>
              <w:docPart w:val="A9FD75708D864E109E3A979BFEC6963B"/>
            </w:placeholder>
          </w:sdtPr>
          <w:sdtEndPr/>
          <w:sdtContent>
            <w:tc>
              <w:tcPr>
                <w:tcW w:w="6300" w:type="dxa"/>
              </w:tcPr>
              <w:p w14:paraId="12B3E5A4" w14:textId="4116B2C4" w:rsidR="005D58FB" w:rsidRDefault="007973ED" w:rsidP="007973ED">
                <w:pPr>
                  <w:spacing w:after="0"/>
                </w:pPr>
                <w:r>
                  <w:rPr>
                    <w:lang w:eastAsia="zh-CN"/>
                  </w:rPr>
                  <w:t>Project plan</w:t>
                </w:r>
              </w:p>
            </w:tc>
          </w:sdtContent>
        </w:sdt>
        <w:sdt>
          <w:sdtPr>
            <w:id w:val="1143921603"/>
            <w:placeholder>
              <w:docPart w:val="7EB1427C81E14D58ADCBFBDFBC96E4A9"/>
            </w:placeholder>
          </w:sdtPr>
          <w:sdtEndPr/>
          <w:sdtContent>
            <w:tc>
              <w:tcPr>
                <w:tcW w:w="2250" w:type="dxa"/>
              </w:tcPr>
              <w:p w14:paraId="1A7D8013" w14:textId="77777777" w:rsidR="005D58FB" w:rsidRDefault="004D47D5" w:rsidP="004D47D5">
                <w:pPr>
                  <w:spacing w:after="0"/>
                </w:pPr>
                <w:r>
                  <w:rPr>
                    <w:rFonts w:hint="eastAsia"/>
                    <w:lang w:eastAsia="zh-CN"/>
                  </w:rPr>
                  <w:t>All</w:t>
                </w:r>
              </w:p>
            </w:tc>
          </w:sdtContent>
        </w:sdt>
        <w:sdt>
          <w:sdtPr>
            <w:id w:val="593749069"/>
            <w:placeholder>
              <w:docPart w:val="6696A7BBBF4E4D51BE2B5F705FD0479A"/>
            </w:placeholder>
            <w:date w:fullDate="2015-02-24T14:35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5BA714EB" w14:textId="5E251E6F" w:rsidR="005D58FB" w:rsidRDefault="00B94EE8">
                <w:pPr>
                  <w:spacing w:after="0"/>
                </w:pPr>
                <w:r>
                  <w:t>2/24/2015 2:35 PM</w:t>
                </w:r>
              </w:p>
            </w:tc>
          </w:sdtContent>
        </w:sdt>
      </w:tr>
      <w:tr w:rsidR="00FD3253" w14:paraId="2C917224" w14:textId="77777777">
        <w:sdt>
          <w:sdtPr>
            <w:id w:val="449913624"/>
            <w:placeholder>
              <w:docPart w:val="9288A1B3F901443F8C4CB8D02A1494D6"/>
            </w:placeholder>
          </w:sdtPr>
          <w:sdtEndPr/>
          <w:sdtContent>
            <w:tc>
              <w:tcPr>
                <w:tcW w:w="6300" w:type="dxa"/>
              </w:tcPr>
              <w:p w14:paraId="5CDB0991" w14:textId="013FE677" w:rsidR="00FD3253" w:rsidRDefault="007973ED" w:rsidP="007973ED">
                <w:pPr>
                  <w:spacing w:after="0"/>
                </w:pPr>
                <w:r>
                  <w:rPr>
                    <w:lang w:eastAsia="zh-CN"/>
                  </w:rPr>
                  <w:t>Question list of client</w:t>
                </w:r>
              </w:p>
            </w:tc>
          </w:sdtContent>
        </w:sdt>
        <w:sdt>
          <w:sdtPr>
            <w:id w:val="-1383017156"/>
            <w:placeholder>
              <w:docPart w:val="E4C837770D83463185C65A36C77AE44C"/>
            </w:placeholder>
          </w:sdtPr>
          <w:sdtEndPr/>
          <w:sdtContent>
            <w:tc>
              <w:tcPr>
                <w:tcW w:w="2250" w:type="dxa"/>
              </w:tcPr>
              <w:p w14:paraId="5A0AF89C" w14:textId="77777777" w:rsidR="00FD3253" w:rsidRDefault="00FD3253" w:rsidP="006E65A0">
                <w:pPr>
                  <w:spacing w:after="0"/>
                </w:pPr>
                <w:r>
                  <w:rPr>
                    <w:rFonts w:hint="eastAsia"/>
                    <w:lang w:eastAsia="zh-CN"/>
                  </w:rPr>
                  <w:t>All</w:t>
                </w:r>
              </w:p>
            </w:tc>
          </w:sdtContent>
        </w:sdt>
        <w:sdt>
          <w:sdtPr>
            <w:id w:val="-1019545213"/>
            <w:placeholder>
              <w:docPart w:val="44FD8B867343418696DDA7FC1C32B388"/>
            </w:placeholder>
            <w:date w:fullDate="2015-02-24T14:55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71F058F4" w14:textId="3DBEF4D5" w:rsidR="00FD3253" w:rsidRDefault="00B94EE8" w:rsidP="006E65A0">
                <w:pPr>
                  <w:spacing w:after="0"/>
                </w:pPr>
                <w:r>
                  <w:t>2/24/2015 2:55 PM</w:t>
                </w:r>
              </w:p>
            </w:tc>
          </w:sdtContent>
        </w:sdt>
      </w:tr>
      <w:tr w:rsidR="00FD3253" w14:paraId="7FD5063B" w14:textId="77777777">
        <w:tc>
          <w:tcPr>
            <w:tcW w:w="6300" w:type="dxa"/>
          </w:tcPr>
          <w:p w14:paraId="62D49F53" w14:textId="77777777" w:rsidR="00FD3253" w:rsidRDefault="00FD3253" w:rsidP="006E65A0">
            <w:pPr>
              <w:spacing w:after="0"/>
            </w:pPr>
          </w:p>
        </w:tc>
        <w:tc>
          <w:tcPr>
            <w:tcW w:w="2250" w:type="dxa"/>
          </w:tcPr>
          <w:p w14:paraId="11F1219A" w14:textId="77777777" w:rsidR="00FD3253" w:rsidRDefault="00FD3253" w:rsidP="006E65A0">
            <w:pPr>
              <w:spacing w:after="0"/>
            </w:pPr>
          </w:p>
        </w:tc>
        <w:tc>
          <w:tcPr>
            <w:tcW w:w="2250" w:type="dxa"/>
          </w:tcPr>
          <w:p w14:paraId="6AA2BA61" w14:textId="77777777" w:rsidR="00FD3253" w:rsidRDefault="00FD3253" w:rsidP="006E65A0">
            <w:pPr>
              <w:spacing w:after="0"/>
            </w:pPr>
          </w:p>
        </w:tc>
      </w:tr>
    </w:tbl>
    <w:p w14:paraId="2A5D1453" w14:textId="77777777" w:rsidR="005D58FB" w:rsidRDefault="005D58FB" w:rsidP="00653DED">
      <w:pPr>
        <w:pStyle w:val="a8"/>
      </w:pPr>
    </w:p>
    <w:sectPr w:rsidR="005D58FB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0C6D2" w14:textId="77777777" w:rsidR="00FC0DE5" w:rsidRDefault="00FC0DE5">
      <w:r>
        <w:separator/>
      </w:r>
    </w:p>
    <w:p w14:paraId="3D5838EF" w14:textId="77777777" w:rsidR="00FC0DE5" w:rsidRDefault="00FC0DE5"/>
    <w:p w14:paraId="7C8D1012" w14:textId="77777777" w:rsidR="00FC0DE5" w:rsidRDefault="00FC0DE5"/>
  </w:endnote>
  <w:endnote w:type="continuationSeparator" w:id="0">
    <w:p w14:paraId="259530DB" w14:textId="77777777" w:rsidR="00FC0DE5" w:rsidRDefault="00FC0DE5">
      <w:r>
        <w:continuationSeparator/>
      </w:r>
    </w:p>
    <w:p w14:paraId="67800D16" w14:textId="77777777" w:rsidR="00FC0DE5" w:rsidRDefault="00FC0DE5"/>
    <w:p w14:paraId="3682E26E" w14:textId="77777777" w:rsidR="00FC0DE5" w:rsidRDefault="00FC0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E3BAD" w14:textId="77777777" w:rsidR="005D58FB" w:rsidRDefault="008A01A7">
    <w:pPr>
      <w:pStyle w:val="a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53DE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AB331" w14:textId="77777777" w:rsidR="00FC0DE5" w:rsidRDefault="00FC0DE5">
      <w:r>
        <w:separator/>
      </w:r>
    </w:p>
    <w:p w14:paraId="37293B43" w14:textId="77777777" w:rsidR="00FC0DE5" w:rsidRDefault="00FC0DE5"/>
    <w:p w14:paraId="43D358B9" w14:textId="77777777" w:rsidR="00FC0DE5" w:rsidRDefault="00FC0DE5"/>
  </w:footnote>
  <w:footnote w:type="continuationSeparator" w:id="0">
    <w:p w14:paraId="70D66DE6" w14:textId="77777777" w:rsidR="00FC0DE5" w:rsidRDefault="00FC0DE5">
      <w:r>
        <w:continuationSeparator/>
      </w:r>
    </w:p>
    <w:p w14:paraId="6D42FA80" w14:textId="77777777" w:rsidR="00FC0DE5" w:rsidRDefault="00FC0DE5"/>
    <w:p w14:paraId="3D90FAB5" w14:textId="77777777" w:rsidR="00FC0DE5" w:rsidRDefault="00FC0DE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BE"/>
    <w:rsid w:val="000A178E"/>
    <w:rsid w:val="000A1C5E"/>
    <w:rsid w:val="000A1E07"/>
    <w:rsid w:val="000E7A4C"/>
    <w:rsid w:val="00166916"/>
    <w:rsid w:val="00177EBE"/>
    <w:rsid w:val="00254145"/>
    <w:rsid w:val="002C07A2"/>
    <w:rsid w:val="00305008"/>
    <w:rsid w:val="003376D0"/>
    <w:rsid w:val="00385C6B"/>
    <w:rsid w:val="00392A04"/>
    <w:rsid w:val="00463407"/>
    <w:rsid w:val="00487D12"/>
    <w:rsid w:val="004A4F56"/>
    <w:rsid w:val="004D47D5"/>
    <w:rsid w:val="004E615C"/>
    <w:rsid w:val="004F38D0"/>
    <w:rsid w:val="00517529"/>
    <w:rsid w:val="005C3C40"/>
    <w:rsid w:val="005D58FB"/>
    <w:rsid w:val="00653DED"/>
    <w:rsid w:val="006A14C6"/>
    <w:rsid w:val="00747D8B"/>
    <w:rsid w:val="00766486"/>
    <w:rsid w:val="007973ED"/>
    <w:rsid w:val="007E5AC6"/>
    <w:rsid w:val="00845302"/>
    <w:rsid w:val="008A01A7"/>
    <w:rsid w:val="008A2215"/>
    <w:rsid w:val="008B1C4A"/>
    <w:rsid w:val="00907F19"/>
    <w:rsid w:val="00927366"/>
    <w:rsid w:val="00936404"/>
    <w:rsid w:val="00943232"/>
    <w:rsid w:val="00985593"/>
    <w:rsid w:val="00A565DD"/>
    <w:rsid w:val="00AA5D88"/>
    <w:rsid w:val="00AB6222"/>
    <w:rsid w:val="00AC6B07"/>
    <w:rsid w:val="00AD0909"/>
    <w:rsid w:val="00B15E02"/>
    <w:rsid w:val="00B61D2D"/>
    <w:rsid w:val="00B94EE8"/>
    <w:rsid w:val="00BB44BC"/>
    <w:rsid w:val="00BC0AEF"/>
    <w:rsid w:val="00BC7CD9"/>
    <w:rsid w:val="00CF1193"/>
    <w:rsid w:val="00D34A86"/>
    <w:rsid w:val="00D412A7"/>
    <w:rsid w:val="00E234B5"/>
    <w:rsid w:val="00E32BB5"/>
    <w:rsid w:val="00F4687B"/>
    <w:rsid w:val="00F7605A"/>
    <w:rsid w:val="00FC0DE5"/>
    <w:rsid w:val="00FD3253"/>
    <w:rsid w:val="00F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DDC3E3"/>
  <w15:docId w15:val="{62EE00A7-5FEC-4265-8019-9410DA87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1">
    <w:name w:val="heading 1"/>
    <w:basedOn w:val="a"/>
    <w:next w:val="a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2">
    <w:name w:val="heading 2"/>
    <w:basedOn w:val="a"/>
    <w:next w:val="a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3">
    <w:name w:val="heading 3"/>
    <w:basedOn w:val="a"/>
    <w:next w:val="a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4">
    <w:name w:val="heading 4"/>
    <w:basedOn w:val="a"/>
    <w:next w:val="a"/>
    <w:link w:val="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unhideWhenUsed/>
    <w:qFormat/>
    <w:pPr>
      <w:spacing w:after="0" w:line="240" w:lineRule="auto"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footer"/>
    <w:basedOn w:val="a"/>
    <w:link w:val="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页脚 Char"/>
    <w:basedOn w:val="a0"/>
    <w:link w:val="a6"/>
    <w:uiPriority w:val="1"/>
    <w:rPr>
      <w:sz w:val="21"/>
      <w:szCs w:val="21"/>
    </w:rPr>
  </w:style>
  <w:style w:type="paragraph" w:styleId="a7">
    <w:name w:val="Title"/>
    <w:basedOn w:val="a"/>
    <w:next w:val="a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a8">
    <w:name w:val="Subtitle"/>
    <w:basedOn w:val="a"/>
    <w:next w:val="a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a9">
    <w:name w:val="Subtle Emphasis"/>
    <w:basedOn w:val="a0"/>
    <w:unhideWhenUsed/>
    <w:qFormat/>
    <w:rPr>
      <w:i/>
      <w:iCs/>
      <w:color w:val="auto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Char0">
    <w:name w:val="页眉 Char"/>
    <w:basedOn w:val="a0"/>
    <w:link w:val="aa"/>
    <w:uiPriority w:val="99"/>
    <w:rPr>
      <w:sz w:val="21"/>
      <w:szCs w:val="21"/>
    </w:rPr>
  </w:style>
  <w:style w:type="paragraph" w:styleId="ab">
    <w:name w:val="Balloon Text"/>
    <w:basedOn w:val="a"/>
    <w:link w:val="Char1"/>
    <w:uiPriority w:val="99"/>
    <w:semiHidden/>
    <w:unhideWhenUsed/>
    <w:rsid w:val="00177EB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b"/>
    <w:uiPriority w:val="99"/>
    <w:semiHidden/>
    <w:rsid w:val="00177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S1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94DD6133434A468C744BCC5A286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E2A38-B011-466B-A6CB-18EBB160CFB1}"/>
      </w:docPartPr>
      <w:docPartBody>
        <w:p w:rsidR="00D14291" w:rsidRDefault="003E5125">
          <w:pPr>
            <w:pStyle w:val="9694DD6133434A468C744BCC5A286292"/>
          </w:pPr>
          <w:r>
            <w:t>[Meeting Title]</w:t>
          </w:r>
        </w:p>
      </w:docPartBody>
    </w:docPart>
    <w:docPart>
      <w:docPartPr>
        <w:name w:val="9AA6600656A54E81BC46AC36FED8D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8FC5F-5644-474D-A3DF-163E5E8ED406}"/>
      </w:docPartPr>
      <w:docPartBody>
        <w:p w:rsidR="00D14291" w:rsidRDefault="003E5125">
          <w:pPr>
            <w:pStyle w:val="9AA6600656A54E81BC46AC36FED8D495"/>
          </w:pPr>
          <w:r>
            <w:rPr>
              <w:rStyle w:val="a3"/>
            </w:rPr>
            <w:t>[Date | time]</w:t>
          </w:r>
        </w:p>
      </w:docPartBody>
    </w:docPart>
    <w:docPart>
      <w:docPartPr>
        <w:name w:val="FBF1EF541DD74EAEA058E8CBCA1C1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19712-AF9C-4468-8CC8-C61DA6F3617D}"/>
      </w:docPartPr>
      <w:docPartBody>
        <w:p w:rsidR="00D14291" w:rsidRDefault="003E5125">
          <w:pPr>
            <w:pStyle w:val="FBF1EF541DD74EAEA058E8CBCA1C1112"/>
          </w:pPr>
          <w:r>
            <w:rPr>
              <w:rStyle w:val="a3"/>
            </w:rPr>
            <w:t>[Location]</w:t>
          </w:r>
        </w:p>
      </w:docPartBody>
    </w:docPart>
    <w:docPart>
      <w:docPartPr>
        <w:name w:val="DCD0F0BCBFFE4139A8FC449655ABA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84D78-22B4-4218-9DD9-A69B87CD1860}"/>
      </w:docPartPr>
      <w:docPartBody>
        <w:p w:rsidR="00D14291" w:rsidRDefault="003E5125">
          <w:pPr>
            <w:pStyle w:val="DCD0F0BCBFFE4139A8FC449655ABA111"/>
          </w:pPr>
          <w:r>
            <w:t>[Name]</w:t>
          </w:r>
        </w:p>
      </w:docPartBody>
    </w:docPart>
    <w:docPart>
      <w:docPartPr>
        <w:name w:val="27740409A71F4B4A8560F34199BE8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1C318-780D-48AB-B54E-FB4E0995031F}"/>
      </w:docPartPr>
      <w:docPartBody>
        <w:p w:rsidR="00D14291" w:rsidRDefault="003E5125">
          <w:pPr>
            <w:pStyle w:val="27740409A71F4B4A8560F34199BE81BD"/>
          </w:pPr>
          <w:r>
            <w:t>[Purpose]</w:t>
          </w:r>
        </w:p>
      </w:docPartBody>
    </w:docPart>
    <w:docPart>
      <w:docPartPr>
        <w:name w:val="5FBCD7E3B15740F3A19BA69C2D9D4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886B6-6977-4B61-9C0D-8D7CE28400EF}"/>
      </w:docPartPr>
      <w:docPartBody>
        <w:p w:rsidR="00D14291" w:rsidRDefault="003E5125">
          <w:pPr>
            <w:pStyle w:val="5FBCD7E3B15740F3A19BA69C2D9D47A2"/>
          </w:pPr>
          <w:r>
            <w:t>[Attendees]</w:t>
          </w:r>
        </w:p>
      </w:docPartBody>
    </w:docPart>
    <w:docPart>
      <w:docPartPr>
        <w:name w:val="A295A6B22777440DACAFDC7F742A5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6976-4A01-4045-85EC-1C2A0F0B845F}"/>
      </w:docPartPr>
      <w:docPartBody>
        <w:p w:rsidR="00D14291" w:rsidRDefault="003E5125">
          <w:pPr>
            <w:pStyle w:val="A295A6B22777440DACAFDC7F742A5732"/>
          </w:pPr>
          <w:r>
            <w:rPr>
              <w:rStyle w:val="a3"/>
            </w:rPr>
            <w:t>[Time]</w:t>
          </w:r>
        </w:p>
      </w:docPartBody>
    </w:docPart>
    <w:docPart>
      <w:docPartPr>
        <w:name w:val="4F609A5DE3EA4787AE3BE47339B8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3CA00-2357-4AC0-AFE8-344FD053DB25}"/>
      </w:docPartPr>
      <w:docPartBody>
        <w:p w:rsidR="00D14291" w:rsidRDefault="003E5125">
          <w:pPr>
            <w:pStyle w:val="4F609A5DE3EA4787AE3BE47339B81515"/>
          </w:pPr>
          <w:r>
            <w:rPr>
              <w:rStyle w:val="a3"/>
            </w:rPr>
            <w:t>[Topic]</w:t>
          </w:r>
        </w:p>
      </w:docPartBody>
    </w:docPart>
    <w:docPart>
      <w:docPartPr>
        <w:name w:val="50248BFCE71C41DEA09565893A09E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50247-2832-4A53-B50E-15E1E5186575}"/>
      </w:docPartPr>
      <w:docPartBody>
        <w:p w:rsidR="00D14291" w:rsidRDefault="003E5125">
          <w:pPr>
            <w:pStyle w:val="50248BFCE71C41DEA09565893A09ECD6"/>
          </w:pPr>
          <w:r>
            <w:rPr>
              <w:rStyle w:val="a3"/>
            </w:rPr>
            <w:t>[Name]</w:t>
          </w:r>
        </w:p>
      </w:docPartBody>
    </w:docPart>
    <w:docPart>
      <w:docPartPr>
        <w:name w:val="6CF5296530CD47C1949E17D011C00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368ED-BC1B-422C-B464-9D8C141B326C}"/>
      </w:docPartPr>
      <w:docPartBody>
        <w:p w:rsidR="00D14291" w:rsidRDefault="003E5125">
          <w:pPr>
            <w:pStyle w:val="6CF5296530CD47C1949E17D011C00759"/>
          </w:pPr>
          <w:r>
            <w:t>[Conversation]</w:t>
          </w:r>
        </w:p>
      </w:docPartBody>
    </w:docPart>
    <w:docPart>
      <w:docPartPr>
        <w:name w:val="5B6AA91523C84DD69635E1D9BC0A9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B769-B2ED-4323-82C4-15F53798111A}"/>
      </w:docPartPr>
      <w:docPartBody>
        <w:p w:rsidR="00D14291" w:rsidRDefault="003E5125">
          <w:pPr>
            <w:pStyle w:val="5B6AA91523C84DD69635E1D9BC0A9473"/>
          </w:pPr>
          <w:r>
            <w:t>[Closing]</w:t>
          </w:r>
        </w:p>
      </w:docPartBody>
    </w:docPart>
    <w:docPart>
      <w:docPartPr>
        <w:name w:val="A9FD75708D864E109E3A979BFEC69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D8F7D-7270-4319-A057-871A69755333}"/>
      </w:docPartPr>
      <w:docPartBody>
        <w:p w:rsidR="00D14291" w:rsidRDefault="003E5125">
          <w:pPr>
            <w:pStyle w:val="A9FD75708D864E109E3A979BFEC6963B"/>
          </w:pPr>
          <w:r>
            <w:t>[Topic]</w:t>
          </w:r>
        </w:p>
      </w:docPartBody>
    </w:docPart>
    <w:docPart>
      <w:docPartPr>
        <w:name w:val="7EB1427C81E14D58ADCBFBDFBC96E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7444B-EF07-4E54-8E83-353FA065DBA5}"/>
      </w:docPartPr>
      <w:docPartBody>
        <w:p w:rsidR="00D14291" w:rsidRDefault="003E5125">
          <w:pPr>
            <w:pStyle w:val="7EB1427C81E14D58ADCBFBDFBC96E4A9"/>
          </w:pPr>
          <w:r>
            <w:t>[Presenter]</w:t>
          </w:r>
        </w:p>
      </w:docPartBody>
    </w:docPart>
    <w:docPart>
      <w:docPartPr>
        <w:name w:val="6696A7BBBF4E4D51BE2B5F705FD0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C6EA-6DC9-4152-ADE3-C535A5EA15AC}"/>
      </w:docPartPr>
      <w:docPartBody>
        <w:p w:rsidR="00D14291" w:rsidRDefault="003E5125">
          <w:pPr>
            <w:pStyle w:val="6696A7BBBF4E4D51BE2B5F705FD0479A"/>
          </w:pPr>
          <w:r>
            <w:t>[Date | time]</w:t>
          </w:r>
        </w:p>
      </w:docPartBody>
    </w:docPart>
    <w:docPart>
      <w:docPartPr>
        <w:name w:val="9288A1B3F901443F8C4CB8D02A149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81407-A9FF-4620-BCE3-E4455C167A08}"/>
      </w:docPartPr>
      <w:docPartBody>
        <w:p w:rsidR="00D14291" w:rsidRDefault="00A306C6" w:rsidP="00A306C6">
          <w:pPr>
            <w:pStyle w:val="9288A1B3F901443F8C4CB8D02A1494D6"/>
          </w:pPr>
          <w:r>
            <w:t>[Topic]</w:t>
          </w:r>
        </w:p>
      </w:docPartBody>
    </w:docPart>
    <w:docPart>
      <w:docPartPr>
        <w:name w:val="E4C837770D83463185C65A36C77AE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7885A-933A-4F4F-8BF2-E15454B5CDC5}"/>
      </w:docPartPr>
      <w:docPartBody>
        <w:p w:rsidR="00D14291" w:rsidRDefault="00A306C6" w:rsidP="00A306C6">
          <w:pPr>
            <w:pStyle w:val="E4C837770D83463185C65A36C77AE44C"/>
          </w:pPr>
          <w:r>
            <w:t>[Presenter]</w:t>
          </w:r>
        </w:p>
      </w:docPartBody>
    </w:docPart>
    <w:docPart>
      <w:docPartPr>
        <w:name w:val="44FD8B867343418696DDA7FC1C32B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FC8B3-2F4A-492A-AE84-8090DED3C274}"/>
      </w:docPartPr>
      <w:docPartBody>
        <w:p w:rsidR="00D14291" w:rsidRDefault="00A306C6" w:rsidP="00A306C6">
          <w:pPr>
            <w:pStyle w:val="44FD8B867343418696DDA7FC1C32B388"/>
          </w:pPr>
          <w: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C6"/>
    <w:rsid w:val="00326844"/>
    <w:rsid w:val="00345836"/>
    <w:rsid w:val="003819FF"/>
    <w:rsid w:val="003E5125"/>
    <w:rsid w:val="00A306C6"/>
    <w:rsid w:val="00D1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94DD6133434A468C744BCC5A286292">
    <w:name w:val="9694DD6133434A468C744BCC5A286292"/>
  </w:style>
  <w:style w:type="character" w:styleId="a3">
    <w:name w:val="Subtle Emphasis"/>
    <w:basedOn w:val="a0"/>
    <w:unhideWhenUsed/>
    <w:qFormat/>
    <w:rPr>
      <w:i/>
      <w:iCs/>
      <w:color w:val="auto"/>
    </w:rPr>
  </w:style>
  <w:style w:type="paragraph" w:customStyle="1" w:styleId="9AA6600656A54E81BC46AC36FED8D495">
    <w:name w:val="9AA6600656A54E81BC46AC36FED8D495"/>
  </w:style>
  <w:style w:type="paragraph" w:customStyle="1" w:styleId="FBF1EF541DD74EAEA058E8CBCA1C1112">
    <w:name w:val="FBF1EF541DD74EAEA058E8CBCA1C1112"/>
  </w:style>
  <w:style w:type="paragraph" w:customStyle="1" w:styleId="DCD0F0BCBFFE4139A8FC449655ABA111">
    <w:name w:val="DCD0F0BCBFFE4139A8FC449655ABA111"/>
  </w:style>
  <w:style w:type="paragraph" w:customStyle="1" w:styleId="27740409A71F4B4A8560F34199BE81BD">
    <w:name w:val="27740409A71F4B4A8560F34199BE81BD"/>
  </w:style>
  <w:style w:type="paragraph" w:customStyle="1" w:styleId="5FBCD7E3B15740F3A19BA69C2D9D47A2">
    <w:name w:val="5FBCD7E3B15740F3A19BA69C2D9D47A2"/>
  </w:style>
  <w:style w:type="paragraph" w:customStyle="1" w:styleId="A295A6B22777440DACAFDC7F742A5732">
    <w:name w:val="A295A6B22777440DACAFDC7F742A5732"/>
  </w:style>
  <w:style w:type="paragraph" w:customStyle="1" w:styleId="4F609A5DE3EA4787AE3BE47339B81515">
    <w:name w:val="4F609A5DE3EA4787AE3BE47339B81515"/>
  </w:style>
  <w:style w:type="paragraph" w:customStyle="1" w:styleId="50248BFCE71C41DEA09565893A09ECD6">
    <w:name w:val="50248BFCE71C41DEA09565893A09ECD6"/>
  </w:style>
  <w:style w:type="paragraph" w:customStyle="1" w:styleId="6CF5296530CD47C1949E17D011C00759">
    <w:name w:val="6CF5296530CD47C1949E17D011C00759"/>
  </w:style>
  <w:style w:type="paragraph" w:customStyle="1" w:styleId="5B6AA91523C84DD69635E1D9BC0A9473">
    <w:name w:val="5B6AA91523C84DD69635E1D9BC0A9473"/>
  </w:style>
  <w:style w:type="paragraph" w:customStyle="1" w:styleId="A9FD75708D864E109E3A979BFEC6963B">
    <w:name w:val="A9FD75708D864E109E3A979BFEC6963B"/>
  </w:style>
  <w:style w:type="paragraph" w:customStyle="1" w:styleId="7EB1427C81E14D58ADCBFBDFBC96E4A9">
    <w:name w:val="7EB1427C81E14D58ADCBFBDFBC96E4A9"/>
  </w:style>
  <w:style w:type="paragraph" w:customStyle="1" w:styleId="6696A7BBBF4E4D51BE2B5F705FD0479A">
    <w:name w:val="6696A7BBBF4E4D51BE2B5F705FD0479A"/>
  </w:style>
  <w:style w:type="paragraph" w:customStyle="1" w:styleId="C32693C3AC8A4756AD198B1FBA403D1A">
    <w:name w:val="C32693C3AC8A4756AD198B1FBA403D1A"/>
  </w:style>
  <w:style w:type="paragraph" w:customStyle="1" w:styleId="A2BFEACE04A44E6F88933A182E914906">
    <w:name w:val="A2BFEACE04A44E6F88933A182E914906"/>
  </w:style>
  <w:style w:type="paragraph" w:customStyle="1" w:styleId="8A8EC2C630AA46D9B5FB9764A48891B5">
    <w:name w:val="8A8EC2C630AA46D9B5FB9764A48891B5"/>
    <w:rsid w:val="00A306C6"/>
  </w:style>
  <w:style w:type="paragraph" w:customStyle="1" w:styleId="B3E46FE225214770AED5709D2879D2C4">
    <w:name w:val="B3E46FE225214770AED5709D2879D2C4"/>
    <w:rsid w:val="00A306C6"/>
  </w:style>
  <w:style w:type="paragraph" w:customStyle="1" w:styleId="1BA65AC26C2F4F21A73D93B3589E59F5">
    <w:name w:val="1BA65AC26C2F4F21A73D93B3589E59F5"/>
    <w:rsid w:val="00A306C6"/>
  </w:style>
  <w:style w:type="paragraph" w:customStyle="1" w:styleId="9288A1B3F901443F8C4CB8D02A1494D6">
    <w:name w:val="9288A1B3F901443F8C4CB8D02A1494D6"/>
    <w:rsid w:val="00A306C6"/>
  </w:style>
  <w:style w:type="paragraph" w:customStyle="1" w:styleId="E4C837770D83463185C65A36C77AE44C">
    <w:name w:val="E4C837770D83463185C65A36C77AE44C"/>
    <w:rsid w:val="00A306C6"/>
  </w:style>
  <w:style w:type="paragraph" w:customStyle="1" w:styleId="44FD8B867343418696DDA7FC1C32B388">
    <w:name w:val="44FD8B867343418696DDA7FC1C32B388"/>
    <w:rsid w:val="00A306C6"/>
  </w:style>
  <w:style w:type="paragraph" w:customStyle="1" w:styleId="59E4BFFA46B84F729CC116CE5F58C005">
    <w:name w:val="59E4BFFA46B84F729CC116CE5F58C005"/>
    <w:rsid w:val="00A306C6"/>
  </w:style>
  <w:style w:type="paragraph" w:customStyle="1" w:styleId="07DDE2FD080F45D3A357874E5DDDB879">
    <w:name w:val="07DDE2FD080F45D3A357874E5DDDB879"/>
    <w:rsid w:val="00A306C6"/>
  </w:style>
  <w:style w:type="paragraph" w:customStyle="1" w:styleId="5E4052D44E9240298287145BC22EC53D">
    <w:name w:val="5E4052D44E9240298287145BC22EC53D"/>
    <w:rsid w:val="00A30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TS103463080.dotx</Template>
  <TotalTime>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TVXQ</cp:lastModifiedBy>
  <cp:revision>7</cp:revision>
  <dcterms:created xsi:type="dcterms:W3CDTF">2015-03-03T12:56:00Z</dcterms:created>
  <dcterms:modified xsi:type="dcterms:W3CDTF">2015-03-03T13:16:00Z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