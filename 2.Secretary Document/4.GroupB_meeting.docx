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328BF" w14:textId="2632F6AC" w:rsidR="005D58FB" w:rsidRDefault="00F24BE0">
      <w:pPr>
        <w:pStyle w:val="Title"/>
      </w:pPr>
      <w:sdt>
        <w:sdtPr>
          <w:id w:val="745540532"/>
          <w:placeholder>
            <w:docPart w:val="9694DD6133434A468C744BCC5A286292"/>
          </w:placeholder>
        </w:sdtPr>
        <w:sdtEndPr/>
        <w:sdtContent>
          <w:r w:rsidR="00B61D2D">
            <w:rPr>
              <w:rFonts w:hint="eastAsia"/>
              <w:lang w:eastAsia="zh-CN"/>
            </w:rPr>
            <w:t>Group B</w:t>
          </w:r>
        </w:sdtContent>
      </w:sdt>
      <w:r w:rsidR="008A01A7">
        <w:t xml:space="preserve"> |MINUTES</w:t>
      </w:r>
    </w:p>
    <w:p w14:paraId="7E9EEE91" w14:textId="1BD3458A" w:rsidR="005D58FB" w:rsidRDefault="008A01A7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9AA6600656A54E81BC46AC36FED8D495"/>
          </w:placeholder>
          <w:date w:fullDate="2015-11-03T00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646D4">
            <w:rPr>
              <w:rStyle w:val="SubtleEmphasis"/>
            </w:rPr>
            <w:t>11/3/2015 12:00 AM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FBF1EF541DD74EAEA058E8CBCA1C1112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565DD">
            <w:rPr>
              <w:rStyle w:val="SubtleEmphasis"/>
            </w:rPr>
            <w:t>R</w:t>
          </w:r>
          <w:r w:rsidR="00FE0E4B">
            <w:rPr>
              <w:rStyle w:val="SubtleEmphasis"/>
            </w:rPr>
            <w:t>1</w:t>
          </w:r>
          <w:r w:rsidR="00997095">
            <w:rPr>
              <w:rStyle w:val="SubtleEmphasis"/>
              <w:rFonts w:hint="eastAsia"/>
              <w:lang w:eastAsia="zh-CN"/>
            </w:rPr>
            <w:t xml:space="preserve"> </w:t>
          </w:r>
          <w:r w:rsidR="0057577E">
            <w:rPr>
              <w:rStyle w:val="SubtleEmphasis"/>
              <w:rFonts w:hint="eastAsia"/>
              <w:lang w:eastAsia="zh-CN"/>
            </w:rPr>
            <w:t>4th floor open area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5D58FB" w14:paraId="3789A9CA" w14:textId="77777777">
        <w:tc>
          <w:tcPr>
            <w:tcW w:w="5400" w:type="dxa"/>
          </w:tcPr>
          <w:tbl>
            <w:tblPr>
              <w:tblW w:w="5404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13"/>
              <w:gridCol w:w="2991"/>
            </w:tblGrid>
            <w:tr w:rsidR="005D58FB" w14:paraId="0DD46F1E" w14:textId="77777777" w:rsidTr="007E5AC6">
              <w:trPr>
                <w:trHeight w:val="533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32331FF2" w14:textId="77777777" w:rsidR="005D58FB" w:rsidRDefault="008A01A7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CD0F0BCBFFE4139A8FC449655ABA111"/>
                  </w:placeholder>
                </w:sdtPr>
                <w:sdtEndPr/>
                <w:sdtContent>
                  <w:tc>
                    <w:tcPr>
                      <w:tcW w:w="2991" w:type="dxa"/>
                      <w:tcBorders>
                        <w:right w:val="single" w:sz="8" w:space="0" w:color="F07F09" w:themeColor="accent1"/>
                      </w:tcBorders>
                    </w:tcPr>
                    <w:p w14:paraId="6E5D56B6" w14:textId="552B5294" w:rsidR="005D58FB" w:rsidRDefault="000A1E07" w:rsidP="007E5AC6">
                      <w:pPr>
                        <w:spacing w:after="0"/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Meeting with </w:t>
                      </w:r>
                      <w:r w:rsidR="007E5AC6">
                        <w:rPr>
                          <w:lang w:eastAsia="zh-CN"/>
                        </w:rPr>
                        <w:t>mentor</w:t>
                      </w:r>
                    </w:p>
                  </w:tc>
                </w:sdtContent>
              </w:sdt>
            </w:tr>
            <w:tr w:rsidR="005D58FB" w14:paraId="64ED37D1" w14:textId="77777777" w:rsidTr="007E5AC6">
              <w:trPr>
                <w:trHeight w:val="554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29B79410" w14:textId="77777777" w:rsidR="005D58FB" w:rsidRDefault="008A01A7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27740409A71F4B4A8560F34199BE81BD"/>
                  </w:placeholder>
                </w:sdtPr>
                <w:sdtEndPr/>
                <w:sdtContent>
                  <w:tc>
                    <w:tcPr>
                      <w:tcW w:w="2991" w:type="dxa"/>
                      <w:tcBorders>
                        <w:right w:val="single" w:sz="8" w:space="0" w:color="F07F09" w:themeColor="accent1"/>
                      </w:tcBorders>
                    </w:tcPr>
                    <w:p w14:paraId="02B7EC34" w14:textId="64DE88B4" w:rsidR="005D58FB" w:rsidRDefault="007E5AC6" w:rsidP="007E5AC6">
                      <w:pPr>
                        <w:spacing w:after="0"/>
                      </w:pPr>
                      <w:r>
                        <w:rPr>
                          <w:lang w:eastAsia="zh-CN"/>
                        </w:rPr>
                        <w:t>Mentor Meeting</w:t>
                      </w:r>
                    </w:p>
                  </w:tc>
                </w:sdtContent>
              </w:sdt>
            </w:tr>
            <w:tr w:rsidR="005D58FB" w14:paraId="3B32A0FD" w14:textId="77777777" w:rsidTr="007E5AC6">
              <w:trPr>
                <w:trHeight w:val="554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7B833E37" w14:textId="77777777" w:rsidR="005D58FB" w:rsidRDefault="008A01A7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DCD0F0BCBFFE4139A8FC449655ABA111"/>
                  </w:placeholder>
                </w:sdtPr>
                <w:sdtEndPr/>
                <w:sdtContent>
                  <w:tc>
                    <w:tcPr>
                      <w:tcW w:w="2991" w:type="dxa"/>
                      <w:tcBorders>
                        <w:right w:val="single" w:sz="8" w:space="0" w:color="F07F09" w:themeColor="accent1"/>
                      </w:tcBorders>
                    </w:tcPr>
                    <w:p w14:paraId="74F6CD65" w14:textId="0387DE54" w:rsidR="005D58FB" w:rsidRDefault="00FA42B3" w:rsidP="00FA42B3">
                      <w:pPr>
                        <w:spacing w:after="0"/>
                      </w:pPr>
                      <w:r>
                        <w:rPr>
                          <w:lang w:eastAsia="zh-CN"/>
                        </w:rPr>
                        <w:t>Jianfei</w:t>
                      </w:r>
                    </w:p>
                  </w:tc>
                </w:sdtContent>
              </w:sdt>
            </w:tr>
            <w:tr w:rsidR="005D58FB" w14:paraId="103FE6C1" w14:textId="77777777" w:rsidTr="007E5AC6">
              <w:trPr>
                <w:trHeight w:val="554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2056E925" w14:textId="77777777" w:rsidR="005D58FB" w:rsidRDefault="008A01A7">
                  <w:pPr>
                    <w:pStyle w:val="Heading3"/>
                    <w:spacing w:after="0"/>
                    <w:rPr>
                      <w:lang w:eastAsia="zh-CN"/>
                    </w:rPr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DCD0F0BCBFFE4139A8FC449655ABA111"/>
                  </w:placeholder>
                </w:sdtPr>
                <w:sdtEndPr/>
                <w:sdtContent>
                  <w:tc>
                    <w:tcPr>
                      <w:tcW w:w="2991" w:type="dxa"/>
                      <w:tcBorders>
                        <w:right w:val="single" w:sz="8" w:space="0" w:color="F07F09" w:themeColor="accent1"/>
                      </w:tcBorders>
                    </w:tcPr>
                    <w:p w14:paraId="413B051C" w14:textId="1ACC43AC" w:rsidR="005D58FB" w:rsidRDefault="00E61199" w:rsidP="003243D7">
                      <w:pPr>
                        <w:spacing w:after="0"/>
                      </w:pPr>
                      <w:r>
                        <w:t>(Wen)</w:t>
                      </w:r>
                      <w:r w:rsidR="003131E9">
                        <w:rPr>
                          <w:rFonts w:hint="eastAsia"/>
                          <w:lang w:eastAsia="zh-CN"/>
                        </w:rPr>
                        <w:t>Evan</w:t>
                      </w:r>
                    </w:p>
                  </w:tc>
                </w:sdtContent>
              </w:sdt>
            </w:tr>
            <w:tr w:rsidR="005D58FB" w14:paraId="06509F19" w14:textId="77777777" w:rsidTr="007E5AC6">
              <w:trPr>
                <w:trHeight w:val="554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7E843CF2" w14:textId="77777777" w:rsidR="005D58FB" w:rsidRDefault="008A01A7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91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DCD0F0BCBFFE4139A8FC449655ABA111"/>
                    </w:placeholder>
                  </w:sdtPr>
                  <w:sdtEndPr/>
                  <w:sdtContent>
                    <w:p w14:paraId="32231104" w14:textId="130E1260" w:rsidR="005D58FB" w:rsidRDefault="00013489" w:rsidP="003243D7">
                      <w:pPr>
                        <w:spacing w:after="0"/>
                      </w:pPr>
                      <w:r>
                        <w:t>(Wen)</w:t>
                      </w:r>
                      <w:r w:rsidR="00132CAA">
                        <w:rPr>
                          <w:rFonts w:hint="eastAsia"/>
                          <w:lang w:eastAsia="zh-CN"/>
                        </w:rPr>
                        <w:t>Evan</w:t>
                      </w:r>
                    </w:p>
                  </w:sdtContent>
                </w:sdt>
              </w:tc>
            </w:tr>
          </w:tbl>
          <w:p w14:paraId="5DF430FC" w14:textId="77777777" w:rsidR="005D58FB" w:rsidRDefault="005D58FB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5D58FB" w14:paraId="0577E307" w14:textId="77777777">
              <w:tc>
                <w:tcPr>
                  <w:tcW w:w="5361" w:type="dxa"/>
                </w:tcPr>
                <w:p w14:paraId="7C082882" w14:textId="77777777" w:rsidR="005D58FB" w:rsidRDefault="008A01A7">
                  <w:pPr>
                    <w:spacing w:after="0"/>
                  </w:pPr>
                  <w:r>
                    <w:t>Attendees</w:t>
                  </w:r>
                </w:p>
                <w:p w14:paraId="6006F1D2" w14:textId="3A4497DB" w:rsidR="005D58FB" w:rsidRDefault="00F24BE0" w:rsidP="00AA5D88">
                  <w:pPr>
                    <w:spacing w:after="0"/>
                  </w:pPr>
                  <w:sdt>
                    <w:sdtPr>
                      <w:id w:val="1493522722"/>
                      <w:placeholder>
                        <w:docPart w:val="5FBCD7E3B15740F3A19BA69C2D9D47A2"/>
                      </w:placeholder>
                    </w:sdtPr>
                    <w:sdtEndPr/>
                    <w:sdtContent>
                      <w:r w:rsidR="007E5AC6">
                        <w:rPr>
                          <w:rFonts w:hint="eastAsia"/>
                          <w:lang w:eastAsia="zh-CN"/>
                        </w:rPr>
                        <w:t>Evan</w:t>
                      </w:r>
                    </w:sdtContent>
                  </w:sdt>
                </w:p>
              </w:tc>
            </w:tr>
          </w:tbl>
          <w:p w14:paraId="634D3FEF" w14:textId="77777777" w:rsidR="005D58FB" w:rsidRDefault="00AA5D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Todor</w:t>
            </w:r>
          </w:p>
          <w:p w14:paraId="29145EAD" w14:textId="77777777" w:rsidR="008A2215" w:rsidRDefault="007E5AC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  <w:r>
              <w:rPr>
                <w:lang w:eastAsia="zh-CN"/>
              </w:rPr>
              <w:t>idi</w:t>
            </w:r>
          </w:p>
          <w:p w14:paraId="20EEC832" w14:textId="77777777" w:rsidR="007E5AC6" w:rsidRDefault="007E5AC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Kalina</w:t>
            </w:r>
          </w:p>
          <w:p w14:paraId="51A16F2F" w14:textId="77777777" w:rsidR="007E5AC6" w:rsidRDefault="007E5AC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Jiaqi</w:t>
            </w:r>
          </w:p>
          <w:p w14:paraId="3933403B" w14:textId="29711F77" w:rsidR="007E5AC6" w:rsidRDefault="007E5AC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Jianfei</w:t>
            </w:r>
          </w:p>
          <w:p w14:paraId="259A9D1A" w14:textId="4C991DAD" w:rsidR="007E5AC6" w:rsidRDefault="007E5AC6">
            <w:pPr>
              <w:spacing w:after="0"/>
              <w:rPr>
                <w:lang w:eastAsia="zh-CN"/>
              </w:rPr>
            </w:pPr>
          </w:p>
        </w:tc>
      </w:tr>
    </w:tbl>
    <w:p w14:paraId="37437ED4" w14:textId="7E33EF52" w:rsidR="005D58FB" w:rsidRDefault="008A01A7">
      <w:pPr>
        <w:pStyle w:val="Heading1"/>
      </w:pPr>
      <w:r>
        <w:t>Agenda topics</w:t>
      </w:r>
    </w:p>
    <w:p w14:paraId="336559B1" w14:textId="21D87337" w:rsidR="005D58FB" w:rsidRDefault="008A01A7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A295A6B22777440DACAFDC7F742A5732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C6F8B">
            <w:rPr>
              <w:rStyle w:val="SubtleEmphasis"/>
              <w:rFonts w:hint="eastAsia"/>
              <w:lang w:eastAsia="zh-CN"/>
            </w:rPr>
            <w:t>2</w:t>
          </w:r>
          <w:r w:rsidR="008F6D61">
            <w:rPr>
              <w:rStyle w:val="SubtleEmphasis"/>
              <w:rFonts w:hint="eastAsia"/>
              <w:lang w:eastAsia="zh-CN"/>
            </w:rPr>
            <w:t>0mins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4F609A5DE3EA4787AE3BE47339B81515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385C6B">
            <w:rPr>
              <w:rStyle w:val="SubtleEmphasis"/>
              <w:rFonts w:hint="eastAsia"/>
              <w:lang w:eastAsia="zh-CN"/>
            </w:rPr>
            <w:t xml:space="preserve">Meeting with </w:t>
          </w:r>
          <w:r w:rsidR="003376D0">
            <w:rPr>
              <w:rStyle w:val="SubtleEmphasis"/>
              <w:lang w:eastAsia="zh-CN"/>
            </w:rPr>
            <w:t>mentor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50248BFCE71C41DEA09565893A09ECD6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81056E">
            <w:rPr>
              <w:rStyle w:val="SubtleEmphasis"/>
              <w:lang w:eastAsia="zh-CN"/>
            </w:rPr>
            <w:t>Jianfei</w:t>
          </w:r>
        </w:sdtContent>
      </w:sdt>
    </w:p>
    <w:p w14:paraId="522EAA80" w14:textId="26FFCFEE" w:rsidR="005D58FB" w:rsidRDefault="008A01A7">
      <w:r>
        <w:t>Discussion</w:t>
      </w:r>
      <w:r w:rsidR="00943232">
        <w:rPr>
          <w:rFonts w:hint="eastAsia"/>
          <w:lang w:eastAsia="zh-CN"/>
        </w:rPr>
        <w:t>:</w:t>
      </w:r>
      <w:r>
        <w:t xml:space="preserve"> </w:t>
      </w:r>
      <w:sdt>
        <w:sdtPr>
          <w:id w:val="983351720"/>
          <w:placeholder>
            <w:docPart w:val="6CF5296530CD47C1949E17D011C00759"/>
          </w:placeholder>
        </w:sdtPr>
        <w:sdtEndPr/>
        <w:sdtContent>
          <w:r w:rsidR="00BC0327">
            <w:rPr>
              <w:rFonts w:hint="eastAsia"/>
              <w:lang w:eastAsia="zh-CN"/>
            </w:rPr>
            <w:t>Feedback of final project.</w:t>
          </w:r>
        </w:sdtContent>
      </w:sdt>
    </w:p>
    <w:p w14:paraId="634FCA1D" w14:textId="0C8244C2" w:rsidR="005D58FB" w:rsidRDefault="008A01A7">
      <w:r>
        <w:t>Conclusion</w:t>
      </w:r>
      <w:r w:rsidR="00943232">
        <w:rPr>
          <w:rFonts w:hint="eastAsia"/>
          <w:lang w:eastAsia="zh-CN"/>
        </w:rPr>
        <w:t>:</w:t>
      </w:r>
      <w:r>
        <w:t xml:space="preserve"> </w:t>
      </w:r>
      <w:sdt>
        <w:sdtPr>
          <w:id w:val="-1232158815"/>
          <w:placeholder>
            <w:docPart w:val="5B6AA91523C84DD69635E1D9BC0A9473"/>
          </w:placeholder>
        </w:sdtPr>
        <w:sdtEndPr/>
        <w:sdtContent>
          <w:r w:rsidR="00E97809">
            <w:rPr>
              <w:lang w:eastAsia="zh-CN"/>
            </w:rPr>
            <w:t>Our timing part is not acceptable. We need to fix it a little bit.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5D58FB" w14:paraId="595EFA9E" w14:textId="77777777">
        <w:trPr>
          <w:tblHeader/>
        </w:trPr>
        <w:tc>
          <w:tcPr>
            <w:tcW w:w="6300" w:type="dxa"/>
          </w:tcPr>
          <w:p w14:paraId="07099DAB" w14:textId="77777777" w:rsidR="005D58FB" w:rsidRDefault="008A01A7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14:paraId="16F26883" w14:textId="77777777" w:rsidR="005D58FB" w:rsidRDefault="008A01A7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14:paraId="6CA036B0" w14:textId="77777777" w:rsidR="005D58FB" w:rsidRDefault="008A01A7">
            <w:pPr>
              <w:pStyle w:val="Heading2"/>
              <w:spacing w:after="0"/>
            </w:pPr>
            <w:r>
              <w:t>Deadline</w:t>
            </w:r>
          </w:p>
        </w:tc>
      </w:tr>
      <w:tr w:rsidR="005D58FB" w14:paraId="4E1ABBBF" w14:textId="77777777">
        <w:sdt>
          <w:sdtPr>
            <w:id w:val="-2051980392"/>
            <w:placeholder>
              <w:docPart w:val="A9FD75708D864E109E3A979BFEC6963B"/>
            </w:placeholder>
          </w:sdtPr>
          <w:sdtEndPr/>
          <w:sdtContent>
            <w:tc>
              <w:tcPr>
                <w:tcW w:w="6300" w:type="dxa"/>
              </w:tcPr>
              <w:p w14:paraId="2BC162D4" w14:textId="40E5F26B" w:rsidR="005D58FB" w:rsidRDefault="00344A3A" w:rsidP="00344A3A">
                <w:pPr>
                  <w:spacing w:after="0"/>
                  <w:ind w:left="0"/>
                </w:pPr>
                <w:r>
                  <w:rPr>
                    <w:lang w:eastAsia="zh-CN"/>
                  </w:rPr>
                  <w:t>Feedback of final project</w:t>
                </w:r>
              </w:p>
            </w:tc>
          </w:sdtContent>
        </w:sdt>
        <w:sdt>
          <w:sdtPr>
            <w:id w:val="1861236787"/>
            <w:placeholder>
              <w:docPart w:val="7EB1427C81E14D58ADCBFBDFBC96E4A9"/>
            </w:placeholder>
          </w:sdtPr>
          <w:sdtEndPr/>
          <w:sdtContent>
            <w:tc>
              <w:tcPr>
                <w:tcW w:w="2250" w:type="dxa"/>
              </w:tcPr>
              <w:p w14:paraId="34F93A47" w14:textId="2198BD37" w:rsidR="005D58FB" w:rsidRDefault="00142145" w:rsidP="00142145">
                <w:pPr>
                  <w:spacing w:after="0"/>
                </w:pPr>
                <w:r>
                  <w:rPr>
                    <w:rFonts w:hint="eastAsia"/>
                    <w:lang w:eastAsia="zh-CN"/>
                  </w:rPr>
                  <w:t>All</w:t>
                </w:r>
              </w:p>
            </w:tc>
          </w:sdtContent>
        </w:sdt>
        <w:sdt>
          <w:sdtPr>
            <w:id w:val="1322465947"/>
            <w:placeholder>
              <w:docPart w:val="6696A7BBBF4E4D51BE2B5F705FD0479A"/>
            </w:placeholder>
            <w:date w:fullDate="2015-03-11T00:00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14:paraId="583D98C6" w14:textId="14A45AA9" w:rsidR="005D58FB" w:rsidRDefault="00E571B2" w:rsidP="00E571B2">
                <w:pPr>
                  <w:spacing w:after="0"/>
                </w:pPr>
                <w:r>
                  <w:t>3/11/2015 12:00 AM</w:t>
                </w:r>
              </w:p>
            </w:tc>
          </w:sdtContent>
        </w:sdt>
      </w:tr>
      <w:tr w:rsidR="006810E0" w14:paraId="76735925" w14:textId="77777777">
        <w:tc>
          <w:tcPr>
            <w:tcW w:w="6300" w:type="dxa"/>
          </w:tcPr>
          <w:p w14:paraId="34751150" w14:textId="0B48D690" w:rsidR="006810E0" w:rsidRPr="006810E0" w:rsidRDefault="006810E0" w:rsidP="006810E0">
            <w:pPr>
              <w:ind w:left="0"/>
              <w:rPr>
                <w:lang w:eastAsia="zh-CN"/>
              </w:rPr>
            </w:pPr>
          </w:p>
        </w:tc>
        <w:tc>
          <w:tcPr>
            <w:tcW w:w="2250" w:type="dxa"/>
          </w:tcPr>
          <w:p w14:paraId="0A25FB10" w14:textId="77777777" w:rsidR="006810E0" w:rsidRDefault="006810E0">
            <w:pPr>
              <w:spacing w:after="0"/>
              <w:rPr>
                <w:lang w:eastAsia="zh-CN"/>
              </w:rPr>
            </w:pPr>
          </w:p>
        </w:tc>
        <w:tc>
          <w:tcPr>
            <w:tcW w:w="2250" w:type="dxa"/>
          </w:tcPr>
          <w:p w14:paraId="6E1D55D9" w14:textId="77777777" w:rsidR="006810E0" w:rsidRDefault="006810E0">
            <w:pPr>
              <w:spacing w:after="0"/>
            </w:pPr>
          </w:p>
        </w:tc>
      </w:tr>
    </w:tbl>
    <w:p w14:paraId="149E2293" w14:textId="2373293E" w:rsidR="004675C7" w:rsidRDefault="004675C7" w:rsidP="004675C7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1256118166"/>
          <w:placeholder>
            <w:docPart w:val="F80DE37A74284725B9F5C054BCF0150A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C6F8B">
            <w:rPr>
              <w:rStyle w:val="SubtleEmphasis"/>
              <w:rFonts w:hint="eastAsia"/>
              <w:lang w:eastAsia="zh-CN"/>
            </w:rPr>
            <w:t>4</w:t>
          </w:r>
          <w:r>
            <w:rPr>
              <w:rStyle w:val="SubtleEmphasis"/>
              <w:rFonts w:hint="eastAsia"/>
              <w:lang w:eastAsia="zh-CN"/>
            </w:rPr>
            <w:t>0mins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303760074"/>
          <w:placeholder>
            <w:docPart w:val="C71A6592064F42A99EA628D5DCF65930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  <w:rFonts w:hint="eastAsia"/>
              <w:lang w:eastAsia="zh-CN"/>
            </w:rPr>
            <w:t xml:space="preserve">Meeting with </w:t>
          </w:r>
          <w:r>
            <w:rPr>
              <w:rStyle w:val="SubtleEmphasis"/>
              <w:lang w:eastAsia="zh-CN"/>
            </w:rPr>
            <w:t>mentor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21214088"/>
          <w:placeholder>
            <w:docPart w:val="4CEC0C66B6504D679F57675156C3C784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1A3480">
            <w:rPr>
              <w:rStyle w:val="SubtleEmphasis"/>
              <w:lang w:eastAsia="zh-CN"/>
            </w:rPr>
            <w:t>Jianfei</w:t>
          </w:r>
        </w:sdtContent>
      </w:sdt>
    </w:p>
    <w:p w14:paraId="11A122AB" w14:textId="49024023" w:rsidR="004675C7" w:rsidRDefault="004675C7" w:rsidP="004675C7">
      <w:r>
        <w:t>Discussion</w:t>
      </w:r>
      <w:r>
        <w:rPr>
          <w:rFonts w:hint="eastAsia"/>
          <w:lang w:eastAsia="zh-CN"/>
        </w:rPr>
        <w:t>:</w:t>
      </w:r>
      <w:r>
        <w:t xml:space="preserve"> </w:t>
      </w:r>
      <w:sdt>
        <w:sdtPr>
          <w:id w:val="-1180437211"/>
          <w:placeholder>
            <w:docPart w:val="E6F08DDCA3184D53AB600161B825BD98"/>
          </w:placeholder>
        </w:sdtPr>
        <w:sdtEndPr/>
        <w:sdtContent>
          <w:r w:rsidR="008451DB">
            <w:rPr>
              <w:rFonts w:hint="eastAsia"/>
              <w:lang w:eastAsia="zh-CN"/>
            </w:rPr>
            <w:t>Feedback of</w:t>
          </w:r>
          <w:r>
            <w:rPr>
              <w:rFonts w:hint="eastAsia"/>
              <w:lang w:eastAsia="zh-CN"/>
            </w:rPr>
            <w:t xml:space="preserve"> URS.</w:t>
          </w:r>
        </w:sdtContent>
      </w:sdt>
    </w:p>
    <w:p w14:paraId="6DBBB59D" w14:textId="7D5750D6" w:rsidR="004675C7" w:rsidRDefault="004675C7" w:rsidP="004675C7">
      <w:r>
        <w:t>Conclusion</w:t>
      </w:r>
      <w:r>
        <w:rPr>
          <w:rFonts w:hint="eastAsia"/>
          <w:lang w:eastAsia="zh-CN"/>
        </w:rPr>
        <w:t>:</w:t>
      </w:r>
      <w:r>
        <w:t xml:space="preserve"> </w:t>
      </w:r>
      <w:sdt>
        <w:sdtPr>
          <w:id w:val="-78143097"/>
          <w:placeholder>
            <w:docPart w:val="BB7B3FAD057842BE82E38EA192F52B7F"/>
          </w:placeholder>
        </w:sdtPr>
        <w:sdtEndPr/>
        <w:sdtContent>
          <w:r w:rsidR="00DA0FAE">
            <w:rPr>
              <w:lang w:eastAsia="zh-CN"/>
            </w:rPr>
            <w:t xml:space="preserve">For traffic light part, it’s better to have one light for one road. </w:t>
          </w:r>
          <w:r w:rsidR="00A10A6F">
            <w:rPr>
              <w:lang w:eastAsia="zh-CN"/>
            </w:rPr>
            <w:t xml:space="preserve">We are going to do class diagram. </w:t>
          </w:r>
          <w:bookmarkStart w:id="0" w:name="_GoBack"/>
          <w:bookmarkEnd w:id="0"/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4675C7" w14:paraId="448605FB" w14:textId="77777777" w:rsidTr="005562B4">
        <w:trPr>
          <w:tblHeader/>
        </w:trPr>
        <w:tc>
          <w:tcPr>
            <w:tcW w:w="6300" w:type="dxa"/>
          </w:tcPr>
          <w:p w14:paraId="55332A6A" w14:textId="77777777" w:rsidR="004675C7" w:rsidRDefault="004675C7" w:rsidP="005562B4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14:paraId="26EF1161" w14:textId="77777777" w:rsidR="004675C7" w:rsidRDefault="004675C7" w:rsidP="005562B4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14:paraId="3C7A8D28" w14:textId="77777777" w:rsidR="004675C7" w:rsidRDefault="004675C7" w:rsidP="005562B4">
            <w:pPr>
              <w:pStyle w:val="Heading2"/>
              <w:spacing w:after="0"/>
            </w:pPr>
            <w:r>
              <w:t>Deadline</w:t>
            </w:r>
          </w:p>
        </w:tc>
      </w:tr>
      <w:tr w:rsidR="004675C7" w14:paraId="38E267E7" w14:textId="77777777" w:rsidTr="005562B4">
        <w:tc>
          <w:tcPr>
            <w:tcW w:w="6300" w:type="dxa"/>
          </w:tcPr>
          <w:p w14:paraId="3316142D" w14:textId="6B38C3A6" w:rsidR="004675C7" w:rsidRDefault="00072091" w:rsidP="005562B4">
            <w:pPr>
              <w:spacing w:after="0"/>
              <w:ind w:left="0"/>
              <w:rPr>
                <w:lang w:eastAsia="zh-CN"/>
              </w:rPr>
            </w:pPr>
            <w:r>
              <w:rPr>
                <w:lang w:eastAsia="zh-CN"/>
              </w:rPr>
              <w:t>Feedback of URS.</w:t>
            </w:r>
          </w:p>
        </w:tc>
        <w:tc>
          <w:tcPr>
            <w:tcW w:w="2250" w:type="dxa"/>
          </w:tcPr>
          <w:p w14:paraId="7110D30B" w14:textId="77777777" w:rsidR="004675C7" w:rsidRPr="00E571B2" w:rsidRDefault="004675C7" w:rsidP="005562B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</w:t>
            </w:r>
          </w:p>
        </w:tc>
        <w:sdt>
          <w:sdtPr>
            <w:id w:val="-1033953185"/>
            <w:placeholder>
              <w:docPart w:val="1329977CC4B2434E856B1815CC9A205C"/>
            </w:placeholder>
            <w:date w:fullDate="2015-03-11T00:00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14:paraId="2D7D3EE3" w14:textId="77777777" w:rsidR="004675C7" w:rsidRPr="00E571B2" w:rsidRDefault="004675C7" w:rsidP="005562B4">
                <w:pPr>
                  <w:spacing w:after="0"/>
                </w:pPr>
                <w:r>
                  <w:t>3/11/2015 12:00 AM</w:t>
                </w:r>
              </w:p>
            </w:tc>
          </w:sdtContent>
        </w:sdt>
      </w:tr>
    </w:tbl>
    <w:p w14:paraId="20C5D960" w14:textId="77777777" w:rsidR="006810E0" w:rsidRDefault="006810E0" w:rsidP="006810E0">
      <w:pPr>
        <w:ind w:left="0"/>
        <w:rPr>
          <w:lang w:eastAsia="zh-CN"/>
        </w:rPr>
      </w:pPr>
    </w:p>
    <w:p w14:paraId="25BA4C6B" w14:textId="77777777" w:rsidR="0082366D" w:rsidRPr="006810E0" w:rsidRDefault="0082366D" w:rsidP="006810E0">
      <w:pPr>
        <w:ind w:left="0"/>
        <w:rPr>
          <w:lang w:eastAsia="zh-CN"/>
        </w:rPr>
      </w:pPr>
    </w:p>
    <w:sectPr w:rsidR="0082366D" w:rsidRPr="006810E0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E83A1" w14:textId="77777777" w:rsidR="00F24BE0" w:rsidRDefault="00F24BE0">
      <w:r>
        <w:separator/>
      </w:r>
    </w:p>
    <w:p w14:paraId="5DFC8616" w14:textId="77777777" w:rsidR="00F24BE0" w:rsidRDefault="00F24BE0"/>
    <w:p w14:paraId="3BB0E896" w14:textId="77777777" w:rsidR="00F24BE0" w:rsidRDefault="00F24BE0"/>
  </w:endnote>
  <w:endnote w:type="continuationSeparator" w:id="0">
    <w:p w14:paraId="472AB3D3" w14:textId="77777777" w:rsidR="00F24BE0" w:rsidRDefault="00F24BE0">
      <w:r>
        <w:continuationSeparator/>
      </w:r>
    </w:p>
    <w:p w14:paraId="4C418EED" w14:textId="77777777" w:rsidR="00F24BE0" w:rsidRDefault="00F24BE0"/>
    <w:p w14:paraId="0A14FBCF" w14:textId="77777777" w:rsidR="00F24BE0" w:rsidRDefault="00F24B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E3BAD" w14:textId="77777777" w:rsidR="005D58FB" w:rsidRDefault="008A01A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675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ECCC0" w14:textId="77777777" w:rsidR="00F24BE0" w:rsidRDefault="00F24BE0">
      <w:r>
        <w:separator/>
      </w:r>
    </w:p>
    <w:p w14:paraId="2C519C92" w14:textId="77777777" w:rsidR="00F24BE0" w:rsidRDefault="00F24BE0"/>
    <w:p w14:paraId="51F05711" w14:textId="77777777" w:rsidR="00F24BE0" w:rsidRDefault="00F24BE0"/>
  </w:footnote>
  <w:footnote w:type="continuationSeparator" w:id="0">
    <w:p w14:paraId="6A5F299A" w14:textId="77777777" w:rsidR="00F24BE0" w:rsidRDefault="00F24BE0">
      <w:r>
        <w:continuationSeparator/>
      </w:r>
    </w:p>
    <w:p w14:paraId="5FCBEB36" w14:textId="77777777" w:rsidR="00F24BE0" w:rsidRDefault="00F24BE0"/>
    <w:p w14:paraId="2D0B5088" w14:textId="77777777" w:rsidR="00F24BE0" w:rsidRDefault="00F24B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BE"/>
    <w:rsid w:val="00011805"/>
    <w:rsid w:val="00013489"/>
    <w:rsid w:val="00072091"/>
    <w:rsid w:val="000A178E"/>
    <w:rsid w:val="000A1C5E"/>
    <w:rsid w:val="000A1E07"/>
    <w:rsid w:val="000E7A4C"/>
    <w:rsid w:val="00132CAA"/>
    <w:rsid w:val="00142145"/>
    <w:rsid w:val="00166916"/>
    <w:rsid w:val="00177EBE"/>
    <w:rsid w:val="00195138"/>
    <w:rsid w:val="001A3480"/>
    <w:rsid w:val="001A4F93"/>
    <w:rsid w:val="002511A7"/>
    <w:rsid w:val="00254145"/>
    <w:rsid w:val="002C07A2"/>
    <w:rsid w:val="00305008"/>
    <w:rsid w:val="003131E9"/>
    <w:rsid w:val="003243D7"/>
    <w:rsid w:val="003376D0"/>
    <w:rsid w:val="0034088A"/>
    <w:rsid w:val="00342A4A"/>
    <w:rsid w:val="00344A3A"/>
    <w:rsid w:val="00364D58"/>
    <w:rsid w:val="00385C6B"/>
    <w:rsid w:val="00392A04"/>
    <w:rsid w:val="003A77B1"/>
    <w:rsid w:val="00463407"/>
    <w:rsid w:val="004675C7"/>
    <w:rsid w:val="00487D12"/>
    <w:rsid w:val="004A4F56"/>
    <w:rsid w:val="004D47D5"/>
    <w:rsid w:val="004E615C"/>
    <w:rsid w:val="004F38D0"/>
    <w:rsid w:val="00517529"/>
    <w:rsid w:val="00574C91"/>
    <w:rsid w:val="0057577E"/>
    <w:rsid w:val="005C3C40"/>
    <w:rsid w:val="005D58FB"/>
    <w:rsid w:val="00653DED"/>
    <w:rsid w:val="006810E0"/>
    <w:rsid w:val="006A14C6"/>
    <w:rsid w:val="006A72C1"/>
    <w:rsid w:val="00747D8B"/>
    <w:rsid w:val="00766486"/>
    <w:rsid w:val="007973ED"/>
    <w:rsid w:val="007E5AC6"/>
    <w:rsid w:val="0081056E"/>
    <w:rsid w:val="0082366D"/>
    <w:rsid w:val="008451DB"/>
    <w:rsid w:val="00845302"/>
    <w:rsid w:val="00873415"/>
    <w:rsid w:val="008A01A7"/>
    <w:rsid w:val="008A2215"/>
    <w:rsid w:val="008B1C4A"/>
    <w:rsid w:val="008F18B6"/>
    <w:rsid w:val="008F6D61"/>
    <w:rsid w:val="00907F19"/>
    <w:rsid w:val="00927366"/>
    <w:rsid w:val="00936404"/>
    <w:rsid w:val="00943232"/>
    <w:rsid w:val="00985593"/>
    <w:rsid w:val="00997095"/>
    <w:rsid w:val="00A04925"/>
    <w:rsid w:val="00A10A6F"/>
    <w:rsid w:val="00A565DD"/>
    <w:rsid w:val="00AA5D88"/>
    <w:rsid w:val="00AB6222"/>
    <w:rsid w:val="00AC6B07"/>
    <w:rsid w:val="00AC6F8B"/>
    <w:rsid w:val="00AD0909"/>
    <w:rsid w:val="00B15E02"/>
    <w:rsid w:val="00B27714"/>
    <w:rsid w:val="00B61D2D"/>
    <w:rsid w:val="00B646D4"/>
    <w:rsid w:val="00B94EE8"/>
    <w:rsid w:val="00BA614D"/>
    <w:rsid w:val="00BB44BC"/>
    <w:rsid w:val="00BC0327"/>
    <w:rsid w:val="00BC0AEF"/>
    <w:rsid w:val="00BC7CD9"/>
    <w:rsid w:val="00BF3566"/>
    <w:rsid w:val="00C620F5"/>
    <w:rsid w:val="00CF1193"/>
    <w:rsid w:val="00D34A86"/>
    <w:rsid w:val="00D412A7"/>
    <w:rsid w:val="00DA0FAE"/>
    <w:rsid w:val="00E234B5"/>
    <w:rsid w:val="00E32BB5"/>
    <w:rsid w:val="00E571B2"/>
    <w:rsid w:val="00E61199"/>
    <w:rsid w:val="00E8497F"/>
    <w:rsid w:val="00E97809"/>
    <w:rsid w:val="00F00C88"/>
    <w:rsid w:val="00F24BE0"/>
    <w:rsid w:val="00F4687B"/>
    <w:rsid w:val="00F67E2A"/>
    <w:rsid w:val="00F7605A"/>
    <w:rsid w:val="00FA42B3"/>
    <w:rsid w:val="00FB030D"/>
    <w:rsid w:val="00FC0DE5"/>
    <w:rsid w:val="00FD3253"/>
    <w:rsid w:val="00FE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DDC3E3"/>
  <w15:docId w15:val="{1B18B6F8-7785-46B0-A73E-C88A443A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EB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S1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94DD6133434A468C744BCC5A286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E2A38-B011-466B-A6CB-18EBB160CFB1}"/>
      </w:docPartPr>
      <w:docPartBody>
        <w:p w:rsidR="00D14291" w:rsidRDefault="003E5125">
          <w:pPr>
            <w:pStyle w:val="9694DD6133434A468C744BCC5A286292"/>
          </w:pPr>
          <w:r>
            <w:t>[Meeting Title]</w:t>
          </w:r>
        </w:p>
      </w:docPartBody>
    </w:docPart>
    <w:docPart>
      <w:docPartPr>
        <w:name w:val="9AA6600656A54E81BC46AC36FED8D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8FC5F-5644-474D-A3DF-163E5E8ED406}"/>
      </w:docPartPr>
      <w:docPartBody>
        <w:p w:rsidR="00D14291" w:rsidRDefault="003E5125">
          <w:pPr>
            <w:pStyle w:val="9AA6600656A54E81BC46AC36FED8D495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FBF1EF541DD74EAEA058E8CBCA1C1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19712-AF9C-4468-8CC8-C61DA6F3617D}"/>
      </w:docPartPr>
      <w:docPartBody>
        <w:p w:rsidR="00D14291" w:rsidRDefault="003E5125">
          <w:pPr>
            <w:pStyle w:val="FBF1EF541DD74EAEA058E8CBCA1C1112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DCD0F0BCBFFE4139A8FC449655ABA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84D78-22B4-4218-9DD9-A69B87CD1860}"/>
      </w:docPartPr>
      <w:docPartBody>
        <w:p w:rsidR="00D14291" w:rsidRDefault="003E5125">
          <w:pPr>
            <w:pStyle w:val="DCD0F0BCBFFE4139A8FC449655ABA111"/>
          </w:pPr>
          <w:r>
            <w:t>[Name]</w:t>
          </w:r>
        </w:p>
      </w:docPartBody>
    </w:docPart>
    <w:docPart>
      <w:docPartPr>
        <w:name w:val="27740409A71F4B4A8560F34199BE8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1C318-780D-48AB-B54E-FB4E0995031F}"/>
      </w:docPartPr>
      <w:docPartBody>
        <w:p w:rsidR="00D14291" w:rsidRDefault="003E5125">
          <w:pPr>
            <w:pStyle w:val="27740409A71F4B4A8560F34199BE81BD"/>
          </w:pPr>
          <w:r>
            <w:t>[Purpose]</w:t>
          </w:r>
        </w:p>
      </w:docPartBody>
    </w:docPart>
    <w:docPart>
      <w:docPartPr>
        <w:name w:val="5FBCD7E3B15740F3A19BA69C2D9D4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886B6-6977-4B61-9C0D-8D7CE28400EF}"/>
      </w:docPartPr>
      <w:docPartBody>
        <w:p w:rsidR="00D14291" w:rsidRDefault="003E5125">
          <w:pPr>
            <w:pStyle w:val="5FBCD7E3B15740F3A19BA69C2D9D47A2"/>
          </w:pPr>
          <w:r>
            <w:t>[Attendees]</w:t>
          </w:r>
        </w:p>
      </w:docPartBody>
    </w:docPart>
    <w:docPart>
      <w:docPartPr>
        <w:name w:val="A295A6B22777440DACAFDC7F742A5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E6976-4A01-4045-85EC-1C2A0F0B845F}"/>
      </w:docPartPr>
      <w:docPartBody>
        <w:p w:rsidR="00D14291" w:rsidRDefault="003E5125">
          <w:pPr>
            <w:pStyle w:val="A295A6B22777440DACAFDC7F742A573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F609A5DE3EA4787AE3BE47339B81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3CA00-2357-4AC0-AFE8-344FD053DB25}"/>
      </w:docPartPr>
      <w:docPartBody>
        <w:p w:rsidR="00D14291" w:rsidRDefault="003E5125">
          <w:pPr>
            <w:pStyle w:val="4F609A5DE3EA4787AE3BE47339B81515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50248BFCE71C41DEA09565893A09E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50247-2832-4A53-B50E-15E1E5186575}"/>
      </w:docPartPr>
      <w:docPartBody>
        <w:p w:rsidR="00D14291" w:rsidRDefault="003E5125">
          <w:pPr>
            <w:pStyle w:val="50248BFCE71C41DEA09565893A09ECD6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6CF5296530CD47C1949E17D011C00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368ED-BC1B-422C-B464-9D8C141B326C}"/>
      </w:docPartPr>
      <w:docPartBody>
        <w:p w:rsidR="00D14291" w:rsidRDefault="003E5125">
          <w:pPr>
            <w:pStyle w:val="6CF5296530CD47C1949E17D011C00759"/>
          </w:pPr>
          <w:r>
            <w:t>[Conversation]</w:t>
          </w:r>
        </w:p>
      </w:docPartBody>
    </w:docPart>
    <w:docPart>
      <w:docPartPr>
        <w:name w:val="5B6AA91523C84DD69635E1D9BC0A9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4B769-B2ED-4323-82C4-15F53798111A}"/>
      </w:docPartPr>
      <w:docPartBody>
        <w:p w:rsidR="00D14291" w:rsidRDefault="003E5125">
          <w:pPr>
            <w:pStyle w:val="5B6AA91523C84DD69635E1D9BC0A9473"/>
          </w:pPr>
          <w:r>
            <w:t>[Closing]</w:t>
          </w:r>
        </w:p>
      </w:docPartBody>
    </w:docPart>
    <w:docPart>
      <w:docPartPr>
        <w:name w:val="A9FD75708D864E109E3A979BFEC69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D8F7D-7270-4319-A057-871A69755333}"/>
      </w:docPartPr>
      <w:docPartBody>
        <w:p w:rsidR="00D14291" w:rsidRDefault="003E5125">
          <w:pPr>
            <w:pStyle w:val="A9FD75708D864E109E3A979BFEC6963B"/>
          </w:pPr>
          <w:r>
            <w:t>[Topic]</w:t>
          </w:r>
        </w:p>
      </w:docPartBody>
    </w:docPart>
    <w:docPart>
      <w:docPartPr>
        <w:name w:val="7EB1427C81E14D58ADCBFBDFBC96E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7444B-EF07-4E54-8E83-353FA065DBA5}"/>
      </w:docPartPr>
      <w:docPartBody>
        <w:p w:rsidR="00D14291" w:rsidRDefault="003E5125">
          <w:pPr>
            <w:pStyle w:val="7EB1427C81E14D58ADCBFBDFBC96E4A9"/>
          </w:pPr>
          <w:r>
            <w:t>[Presenter]</w:t>
          </w:r>
        </w:p>
      </w:docPartBody>
    </w:docPart>
    <w:docPart>
      <w:docPartPr>
        <w:name w:val="6696A7BBBF4E4D51BE2B5F705FD0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C6EA-6DC9-4152-ADE3-C535A5EA15AC}"/>
      </w:docPartPr>
      <w:docPartBody>
        <w:p w:rsidR="00D14291" w:rsidRDefault="003E5125">
          <w:pPr>
            <w:pStyle w:val="6696A7BBBF4E4D51BE2B5F705FD0479A"/>
          </w:pPr>
          <w:r>
            <w:t>[Date | time]</w:t>
          </w:r>
        </w:p>
      </w:docPartBody>
    </w:docPart>
    <w:docPart>
      <w:docPartPr>
        <w:name w:val="F80DE37A74284725B9F5C054BCF015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60A476-3399-41B7-9D09-B082DB703790}"/>
      </w:docPartPr>
      <w:docPartBody>
        <w:p w:rsidR="00F63367" w:rsidRDefault="001F75A7" w:rsidP="001F75A7">
          <w:pPr>
            <w:pStyle w:val="F80DE37A74284725B9F5C054BCF0150A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C71A6592064F42A99EA628D5DCF659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4B4DA5-70ED-4C16-8F10-F2CB94D0DD07}"/>
      </w:docPartPr>
      <w:docPartBody>
        <w:p w:rsidR="00F63367" w:rsidRDefault="001F75A7" w:rsidP="001F75A7">
          <w:pPr>
            <w:pStyle w:val="C71A6592064F42A99EA628D5DCF65930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4CEC0C66B6504D679F57675156C3C7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2A1504-9DD5-413C-9BE3-CAB651B2466A}"/>
      </w:docPartPr>
      <w:docPartBody>
        <w:p w:rsidR="00F63367" w:rsidRDefault="001F75A7" w:rsidP="001F75A7">
          <w:pPr>
            <w:pStyle w:val="4CEC0C66B6504D679F57675156C3C784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E6F08DDCA3184D53AB600161B825BD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CCA5E6-5847-41B5-A7DF-CE33E3F073E2}"/>
      </w:docPartPr>
      <w:docPartBody>
        <w:p w:rsidR="00F63367" w:rsidRDefault="001F75A7" w:rsidP="001F75A7">
          <w:pPr>
            <w:pStyle w:val="E6F08DDCA3184D53AB600161B825BD98"/>
          </w:pPr>
          <w:r>
            <w:t>[Conversation]</w:t>
          </w:r>
        </w:p>
      </w:docPartBody>
    </w:docPart>
    <w:docPart>
      <w:docPartPr>
        <w:name w:val="BB7B3FAD057842BE82E38EA192F52B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D675DE-81DA-4F9A-9E2A-D0AC198F7BC5}"/>
      </w:docPartPr>
      <w:docPartBody>
        <w:p w:rsidR="00F63367" w:rsidRDefault="001F75A7" w:rsidP="001F75A7">
          <w:pPr>
            <w:pStyle w:val="BB7B3FAD057842BE82E38EA192F52B7F"/>
          </w:pPr>
          <w:r>
            <w:t>[Closing]</w:t>
          </w:r>
        </w:p>
      </w:docPartBody>
    </w:docPart>
    <w:docPart>
      <w:docPartPr>
        <w:name w:val="1329977CC4B2434E856B1815CC9A20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BEEFC7-65DC-4D25-9F65-DF69CA424893}"/>
      </w:docPartPr>
      <w:docPartBody>
        <w:p w:rsidR="00F63367" w:rsidRDefault="001F75A7" w:rsidP="001F75A7">
          <w:pPr>
            <w:pStyle w:val="1329977CC4B2434E856B1815CC9A205C"/>
          </w:pPr>
          <w: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C6"/>
    <w:rsid w:val="000C2351"/>
    <w:rsid w:val="001F75A7"/>
    <w:rsid w:val="00326844"/>
    <w:rsid w:val="00345836"/>
    <w:rsid w:val="003819FF"/>
    <w:rsid w:val="003E5125"/>
    <w:rsid w:val="00521D0B"/>
    <w:rsid w:val="00A306C6"/>
    <w:rsid w:val="00BD753B"/>
    <w:rsid w:val="00D14291"/>
    <w:rsid w:val="00F6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94DD6133434A468C744BCC5A286292">
    <w:name w:val="9694DD6133434A468C744BCC5A286292"/>
  </w:style>
  <w:style w:type="character" w:styleId="SubtleEmphasis">
    <w:name w:val="Subtle Emphasis"/>
    <w:basedOn w:val="DefaultParagraphFont"/>
    <w:unhideWhenUsed/>
    <w:qFormat/>
    <w:rsid w:val="001F75A7"/>
    <w:rPr>
      <w:i/>
      <w:iCs/>
      <w:color w:val="auto"/>
    </w:rPr>
  </w:style>
  <w:style w:type="paragraph" w:customStyle="1" w:styleId="9AA6600656A54E81BC46AC36FED8D495">
    <w:name w:val="9AA6600656A54E81BC46AC36FED8D495"/>
  </w:style>
  <w:style w:type="paragraph" w:customStyle="1" w:styleId="FBF1EF541DD74EAEA058E8CBCA1C1112">
    <w:name w:val="FBF1EF541DD74EAEA058E8CBCA1C1112"/>
  </w:style>
  <w:style w:type="paragraph" w:customStyle="1" w:styleId="DCD0F0BCBFFE4139A8FC449655ABA111">
    <w:name w:val="DCD0F0BCBFFE4139A8FC449655ABA111"/>
  </w:style>
  <w:style w:type="paragraph" w:customStyle="1" w:styleId="27740409A71F4B4A8560F34199BE81BD">
    <w:name w:val="27740409A71F4B4A8560F34199BE81BD"/>
  </w:style>
  <w:style w:type="paragraph" w:customStyle="1" w:styleId="5FBCD7E3B15740F3A19BA69C2D9D47A2">
    <w:name w:val="5FBCD7E3B15740F3A19BA69C2D9D47A2"/>
  </w:style>
  <w:style w:type="paragraph" w:customStyle="1" w:styleId="A295A6B22777440DACAFDC7F742A5732">
    <w:name w:val="A295A6B22777440DACAFDC7F742A5732"/>
  </w:style>
  <w:style w:type="paragraph" w:customStyle="1" w:styleId="4F609A5DE3EA4787AE3BE47339B81515">
    <w:name w:val="4F609A5DE3EA4787AE3BE47339B81515"/>
  </w:style>
  <w:style w:type="paragraph" w:customStyle="1" w:styleId="50248BFCE71C41DEA09565893A09ECD6">
    <w:name w:val="50248BFCE71C41DEA09565893A09ECD6"/>
  </w:style>
  <w:style w:type="paragraph" w:customStyle="1" w:styleId="6CF5296530CD47C1949E17D011C00759">
    <w:name w:val="6CF5296530CD47C1949E17D011C00759"/>
  </w:style>
  <w:style w:type="paragraph" w:customStyle="1" w:styleId="5B6AA91523C84DD69635E1D9BC0A9473">
    <w:name w:val="5B6AA91523C84DD69635E1D9BC0A9473"/>
  </w:style>
  <w:style w:type="paragraph" w:customStyle="1" w:styleId="A9FD75708D864E109E3A979BFEC6963B">
    <w:name w:val="A9FD75708D864E109E3A979BFEC6963B"/>
  </w:style>
  <w:style w:type="paragraph" w:customStyle="1" w:styleId="7EB1427C81E14D58ADCBFBDFBC96E4A9">
    <w:name w:val="7EB1427C81E14D58ADCBFBDFBC96E4A9"/>
  </w:style>
  <w:style w:type="paragraph" w:customStyle="1" w:styleId="6696A7BBBF4E4D51BE2B5F705FD0479A">
    <w:name w:val="6696A7BBBF4E4D51BE2B5F705FD0479A"/>
  </w:style>
  <w:style w:type="paragraph" w:customStyle="1" w:styleId="C32693C3AC8A4756AD198B1FBA403D1A">
    <w:name w:val="C32693C3AC8A4756AD198B1FBA403D1A"/>
  </w:style>
  <w:style w:type="paragraph" w:customStyle="1" w:styleId="A2BFEACE04A44E6F88933A182E914906">
    <w:name w:val="A2BFEACE04A44E6F88933A182E914906"/>
  </w:style>
  <w:style w:type="paragraph" w:customStyle="1" w:styleId="8A8EC2C630AA46D9B5FB9764A48891B5">
    <w:name w:val="8A8EC2C630AA46D9B5FB9764A48891B5"/>
    <w:rsid w:val="00A306C6"/>
  </w:style>
  <w:style w:type="paragraph" w:customStyle="1" w:styleId="B3E46FE225214770AED5709D2879D2C4">
    <w:name w:val="B3E46FE225214770AED5709D2879D2C4"/>
    <w:rsid w:val="00A306C6"/>
  </w:style>
  <w:style w:type="paragraph" w:customStyle="1" w:styleId="1BA65AC26C2F4F21A73D93B3589E59F5">
    <w:name w:val="1BA65AC26C2F4F21A73D93B3589E59F5"/>
    <w:rsid w:val="00A306C6"/>
  </w:style>
  <w:style w:type="paragraph" w:customStyle="1" w:styleId="9288A1B3F901443F8C4CB8D02A1494D6">
    <w:name w:val="9288A1B3F901443F8C4CB8D02A1494D6"/>
    <w:rsid w:val="00A306C6"/>
  </w:style>
  <w:style w:type="paragraph" w:customStyle="1" w:styleId="E4C837770D83463185C65A36C77AE44C">
    <w:name w:val="E4C837770D83463185C65A36C77AE44C"/>
    <w:rsid w:val="00A306C6"/>
  </w:style>
  <w:style w:type="paragraph" w:customStyle="1" w:styleId="44FD8B867343418696DDA7FC1C32B388">
    <w:name w:val="44FD8B867343418696DDA7FC1C32B388"/>
    <w:rsid w:val="00A306C6"/>
  </w:style>
  <w:style w:type="paragraph" w:customStyle="1" w:styleId="59E4BFFA46B84F729CC116CE5F58C005">
    <w:name w:val="59E4BFFA46B84F729CC116CE5F58C005"/>
    <w:rsid w:val="00A306C6"/>
  </w:style>
  <w:style w:type="paragraph" w:customStyle="1" w:styleId="07DDE2FD080F45D3A357874E5DDDB879">
    <w:name w:val="07DDE2FD080F45D3A357874E5DDDB879"/>
    <w:rsid w:val="00A306C6"/>
  </w:style>
  <w:style w:type="paragraph" w:customStyle="1" w:styleId="5E4052D44E9240298287145BC22EC53D">
    <w:name w:val="5E4052D44E9240298287145BC22EC53D"/>
    <w:rsid w:val="00A306C6"/>
  </w:style>
  <w:style w:type="paragraph" w:customStyle="1" w:styleId="AE9B83339F4047C597BF1F2B7C3CA9F5">
    <w:name w:val="AE9B83339F4047C597BF1F2B7C3CA9F5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91C0D696395448AA73D37A4BDFA98CC">
    <w:name w:val="991C0D696395448AA73D37A4BDFA98CC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C7315E21C5344E4A7E6C405EDFCA820">
    <w:name w:val="4C7315E21C5344E4A7E6C405EDFCA820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A0EEDE1A616489696D246CB671C4413">
    <w:name w:val="7A0EEDE1A616489696D246CB671C4413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328A13A71C6437DA5E78FC4BF2FC57C">
    <w:name w:val="5328A13A71C6437DA5E78FC4BF2FC57C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2384338D74842038D3B2BBD7FA73EDE">
    <w:name w:val="22384338D74842038D3B2BBD7FA73EDE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EF75ED3B81C4050B0022CD690A3A6A2">
    <w:name w:val="DEF75ED3B81C4050B0022CD690A3A6A2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030B55AC76E4137AF01CCC8A2490B72">
    <w:name w:val="8030B55AC76E4137AF01CCC8A2490B72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3E735D4B58D43F1A08CC10598281271">
    <w:name w:val="E3E735D4B58D43F1A08CC10598281271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B51F6EF0C8E45A1A7A392E4464C720B">
    <w:name w:val="2B51F6EF0C8E45A1A7A392E4464C720B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80DE37A74284725B9F5C054BCF0150A">
    <w:name w:val="F80DE37A74284725B9F5C054BCF0150A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71A6592064F42A99EA628D5DCF65930">
    <w:name w:val="C71A6592064F42A99EA628D5DCF65930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CEC0C66B6504D679F57675156C3C784">
    <w:name w:val="4CEC0C66B6504D679F57675156C3C784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6F08DDCA3184D53AB600161B825BD98">
    <w:name w:val="E6F08DDCA3184D53AB600161B825BD98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B7B3FAD057842BE82E38EA192F52B7F">
    <w:name w:val="BB7B3FAD057842BE82E38EA192F52B7F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A2444EDFAB8476989E73BE8A333F5C5">
    <w:name w:val="3A2444EDFAB8476989E73BE8A333F5C5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A42F8AFD35345E2B3B6FD93F10AA4BA">
    <w:name w:val="DA42F8AFD35345E2B3B6FD93F10AA4BA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C97F8EEC8114552800C739F6568A8A6">
    <w:name w:val="7C97F8EEC8114552800C739F6568A8A6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329977CC4B2434E856B1815CC9A205C">
    <w:name w:val="1329977CC4B2434E856B1815CC9A205C"/>
    <w:rsid w:val="001F75A7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TS103463080.dotx</Template>
  <TotalTime>30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Cooper文</cp:lastModifiedBy>
  <cp:revision>70</cp:revision>
  <dcterms:created xsi:type="dcterms:W3CDTF">2015-03-03T12:56:00Z</dcterms:created>
  <dcterms:modified xsi:type="dcterms:W3CDTF">2015-03-16T09:30:00Z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