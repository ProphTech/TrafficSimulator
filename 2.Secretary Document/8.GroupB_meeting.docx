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28BF" w14:textId="2632F6AC" w:rsidR="005D58FB" w:rsidRDefault="00AB28BB">
      <w:pPr>
        <w:pStyle w:val="Title"/>
      </w:pPr>
      <w:sdt>
        <w:sdtPr>
          <w:id w:val="745540532"/>
          <w:placeholder>
            <w:docPart w:val="9694DD6133434A468C744BCC5A286292"/>
          </w:placeholder>
        </w:sdtPr>
        <w:sdtEndPr/>
        <w:sdtContent>
          <w:r w:rsidR="00B61D2D">
            <w:rPr>
              <w:rFonts w:hint="eastAsia"/>
              <w:lang w:eastAsia="zh-CN"/>
            </w:rPr>
            <w:t>Group B</w:t>
          </w:r>
        </w:sdtContent>
      </w:sdt>
      <w:r w:rsidR="008A01A7">
        <w:t xml:space="preserve"> |MINUTES</w:t>
      </w:r>
    </w:p>
    <w:p w14:paraId="7E9EEE91" w14:textId="74B3630D" w:rsidR="005D58FB" w:rsidRDefault="008A01A7">
      <w:pPr>
        <w:pStyle w:val="Subtitle"/>
      </w:pPr>
      <w:r>
        <w:t xml:space="preserve">Meeting date | time </w:t>
      </w:r>
      <w:sdt>
        <w:sdtPr>
          <w:rPr>
            <w:rStyle w:val="SubtleEmphasis"/>
          </w:rPr>
          <w:id w:val="-471444906"/>
          <w:placeholder>
            <w:docPart w:val="9AA6600656A54E81BC46AC36FED8D495"/>
          </w:placeholder>
          <w:date w:fullDate="2015-05-13T13:15:00Z">
            <w:dateFormat w:val="M/d/yyyy h:mm am/pm"/>
            <w:lid w:val="en-US"/>
            <w:storeMappedDataAs w:val="dateTime"/>
            <w:calendar w:val="gregorian"/>
          </w:date>
        </w:sdtPr>
        <w:sdtEndPr>
          <w:rPr>
            <w:rStyle w:val="DefaultParagraphFont"/>
            <w:i w:val="0"/>
            <w:iCs w:val="0"/>
            <w:color w:val="9F2936" w:themeColor="accent2"/>
          </w:rPr>
        </w:sdtEndPr>
        <w:sdtContent>
          <w:r w:rsidR="00E864BC">
            <w:rPr>
              <w:rStyle w:val="SubtleEmphasis"/>
            </w:rPr>
            <w:t>5/13/2015 1:15 PM</w:t>
          </w:r>
        </w:sdtContent>
      </w:sdt>
      <w:r>
        <w:t xml:space="preserve"> | Meeting location </w:t>
      </w:r>
      <w:sdt>
        <w:sdtPr>
          <w:rPr>
            <w:rStyle w:val="SubtleEmphasis"/>
          </w:rPr>
          <w:id w:val="465398058"/>
          <w:placeholder>
            <w:docPart w:val="FBF1EF541DD74EAEA058E8CBCA1C1112"/>
          </w:placeholder>
        </w:sdtPr>
        <w:sdtEndPr>
          <w:rPr>
            <w:rStyle w:val="DefaultParagraphFont"/>
            <w:i w:val="0"/>
            <w:iCs w:val="0"/>
            <w:color w:val="9F2936" w:themeColor="accent2"/>
          </w:rPr>
        </w:sdtEndPr>
        <w:sdtContent>
          <w:r w:rsidR="00A565DD">
            <w:rPr>
              <w:rStyle w:val="SubtleEmphasis"/>
            </w:rPr>
            <w:t>R</w:t>
          </w:r>
          <w:r w:rsidR="00FE0E4B">
            <w:rPr>
              <w:rStyle w:val="SubtleEmphasis"/>
            </w:rPr>
            <w:t>1</w:t>
          </w:r>
          <w:r w:rsidR="00997095">
            <w:rPr>
              <w:rStyle w:val="SubtleEmphasis"/>
              <w:rFonts w:hint="eastAsia"/>
              <w:lang w:eastAsia="zh-CN"/>
            </w:rPr>
            <w:t xml:space="preserve"> </w:t>
          </w:r>
          <w:r w:rsidR="0057577E">
            <w:rPr>
              <w:rStyle w:val="SubtleEmphasis"/>
              <w:rFonts w:hint="eastAsia"/>
              <w:lang w:eastAsia="zh-CN"/>
            </w:rPr>
            <w:t>4th floor open area</w:t>
          </w:r>
        </w:sdtContent>
      </w:sdt>
    </w:p>
    <w:tbl>
      <w:tblPr>
        <w:tblW w:w="5000" w:type="pct"/>
        <w:tblLayout w:type="fixed"/>
        <w:tblCellMar>
          <w:left w:w="0" w:type="dxa"/>
          <w:right w:w="0" w:type="dxa"/>
        </w:tblCellMar>
        <w:tblLook w:val="04A0" w:firstRow="1" w:lastRow="0" w:firstColumn="1" w:lastColumn="0" w:noHBand="0" w:noVBand="1"/>
        <w:tblDescription w:val="Meeting participants"/>
      </w:tblPr>
      <w:tblGrid>
        <w:gridCol w:w="5400"/>
        <w:gridCol w:w="5400"/>
      </w:tblGrid>
      <w:tr w:rsidR="005D58FB" w14:paraId="3789A9CA" w14:textId="77777777">
        <w:tc>
          <w:tcPr>
            <w:tcW w:w="5400" w:type="dxa"/>
          </w:tcPr>
          <w:tbl>
            <w:tblPr>
              <w:tblW w:w="5404"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Meeting participants 1"/>
            </w:tblPr>
            <w:tblGrid>
              <w:gridCol w:w="2413"/>
              <w:gridCol w:w="2991"/>
            </w:tblGrid>
            <w:tr w:rsidR="005D58FB" w14:paraId="0DD46F1E" w14:textId="77777777" w:rsidTr="007E5AC6">
              <w:trPr>
                <w:trHeight w:val="533"/>
              </w:trPr>
              <w:tc>
                <w:tcPr>
                  <w:tcW w:w="2413" w:type="dxa"/>
                  <w:tcBorders>
                    <w:left w:val="nil"/>
                  </w:tcBorders>
                </w:tcPr>
                <w:p w14:paraId="32331FF2" w14:textId="77777777" w:rsidR="005D58FB" w:rsidRDefault="008A01A7">
                  <w:pPr>
                    <w:pStyle w:val="Heading3"/>
                    <w:spacing w:after="0"/>
                  </w:pPr>
                  <w:r>
                    <w:t>Meeting called by</w:t>
                  </w:r>
                </w:p>
              </w:tc>
              <w:sdt>
                <w:sdtPr>
                  <w:id w:val="882985375"/>
                  <w:placeholder>
                    <w:docPart w:val="DCD0F0BCBFFE4139A8FC449655ABA111"/>
                  </w:placeholder>
                </w:sdtPr>
                <w:sdtEndPr/>
                <w:sdtContent>
                  <w:tc>
                    <w:tcPr>
                      <w:tcW w:w="2991" w:type="dxa"/>
                      <w:tcBorders>
                        <w:right w:val="single" w:sz="8" w:space="0" w:color="F07F09" w:themeColor="accent1"/>
                      </w:tcBorders>
                    </w:tcPr>
                    <w:p w14:paraId="6E5D56B6" w14:textId="40E245AA" w:rsidR="005D58FB" w:rsidRDefault="00057D4A" w:rsidP="00057D4A">
                      <w:pPr>
                        <w:spacing w:after="0"/>
                        <w:ind w:left="0"/>
                      </w:pPr>
                      <w:r>
                        <w:t>Todor</w:t>
                      </w:r>
                    </w:p>
                  </w:tc>
                </w:sdtContent>
              </w:sdt>
            </w:tr>
            <w:tr w:rsidR="005D58FB" w14:paraId="64ED37D1" w14:textId="77777777" w:rsidTr="007E5AC6">
              <w:trPr>
                <w:trHeight w:val="554"/>
              </w:trPr>
              <w:tc>
                <w:tcPr>
                  <w:tcW w:w="2413" w:type="dxa"/>
                  <w:tcBorders>
                    <w:left w:val="nil"/>
                  </w:tcBorders>
                </w:tcPr>
                <w:p w14:paraId="29B79410" w14:textId="77777777" w:rsidR="005D58FB" w:rsidRDefault="008A01A7">
                  <w:pPr>
                    <w:pStyle w:val="Heading3"/>
                    <w:spacing w:after="0"/>
                  </w:pPr>
                  <w:r>
                    <w:t>Type of meeting</w:t>
                  </w:r>
                </w:p>
              </w:tc>
              <w:sdt>
                <w:sdtPr>
                  <w:id w:val="-1539655202"/>
                  <w:placeholder>
                    <w:docPart w:val="27740409A71F4B4A8560F34199BE81BD"/>
                  </w:placeholder>
                </w:sdtPr>
                <w:sdtEndPr/>
                <w:sdtContent>
                  <w:tc>
                    <w:tcPr>
                      <w:tcW w:w="2991" w:type="dxa"/>
                      <w:tcBorders>
                        <w:right w:val="single" w:sz="8" w:space="0" w:color="F07F09" w:themeColor="accent1"/>
                      </w:tcBorders>
                    </w:tcPr>
                    <w:p w14:paraId="02B7EC34" w14:textId="64DE88B4" w:rsidR="005D58FB" w:rsidRDefault="007E5AC6" w:rsidP="007E5AC6">
                      <w:pPr>
                        <w:spacing w:after="0"/>
                      </w:pPr>
                      <w:r>
                        <w:rPr>
                          <w:lang w:eastAsia="zh-CN"/>
                        </w:rPr>
                        <w:t>Mentor Meeting</w:t>
                      </w:r>
                    </w:p>
                  </w:tc>
                </w:sdtContent>
              </w:sdt>
            </w:tr>
            <w:tr w:rsidR="005D58FB" w14:paraId="3B32A0FD" w14:textId="77777777" w:rsidTr="007E5AC6">
              <w:trPr>
                <w:trHeight w:val="554"/>
              </w:trPr>
              <w:tc>
                <w:tcPr>
                  <w:tcW w:w="2413" w:type="dxa"/>
                  <w:tcBorders>
                    <w:left w:val="nil"/>
                  </w:tcBorders>
                </w:tcPr>
                <w:p w14:paraId="7B833E37" w14:textId="77777777" w:rsidR="005D58FB" w:rsidRDefault="008A01A7">
                  <w:pPr>
                    <w:pStyle w:val="Heading3"/>
                    <w:spacing w:after="0"/>
                  </w:pPr>
                  <w:r>
                    <w:t>Facilitator</w:t>
                  </w:r>
                </w:p>
              </w:tc>
              <w:sdt>
                <w:sdtPr>
                  <w:id w:val="-582762193"/>
                  <w:placeholder>
                    <w:docPart w:val="DCD0F0BCBFFE4139A8FC449655ABA111"/>
                  </w:placeholder>
                </w:sdtPr>
                <w:sdtEndPr/>
                <w:sdtContent>
                  <w:tc>
                    <w:tcPr>
                      <w:tcW w:w="2991" w:type="dxa"/>
                      <w:tcBorders>
                        <w:right w:val="single" w:sz="8" w:space="0" w:color="F07F09" w:themeColor="accent1"/>
                      </w:tcBorders>
                    </w:tcPr>
                    <w:p w14:paraId="74F6CD65" w14:textId="1F351333" w:rsidR="005D58FB" w:rsidRDefault="00057D4A" w:rsidP="00FA42B3">
                      <w:pPr>
                        <w:spacing w:after="0"/>
                      </w:pPr>
                      <w:r>
                        <w:rPr>
                          <w:lang w:eastAsia="zh-CN"/>
                        </w:rPr>
                        <w:t>Jiaqi</w:t>
                      </w:r>
                    </w:p>
                  </w:tc>
                </w:sdtContent>
              </w:sdt>
            </w:tr>
            <w:tr w:rsidR="005D58FB" w14:paraId="103FE6C1" w14:textId="77777777" w:rsidTr="007E5AC6">
              <w:trPr>
                <w:trHeight w:val="554"/>
              </w:trPr>
              <w:tc>
                <w:tcPr>
                  <w:tcW w:w="2413" w:type="dxa"/>
                  <w:tcBorders>
                    <w:left w:val="nil"/>
                  </w:tcBorders>
                </w:tcPr>
                <w:p w14:paraId="2056E925" w14:textId="77777777" w:rsidR="005D58FB" w:rsidRDefault="008A01A7">
                  <w:pPr>
                    <w:pStyle w:val="Heading3"/>
                    <w:spacing w:after="0"/>
                    <w:rPr>
                      <w:lang w:eastAsia="zh-CN"/>
                    </w:rPr>
                  </w:pPr>
                  <w:r>
                    <w:t>Note taker</w:t>
                  </w:r>
                </w:p>
              </w:tc>
              <w:sdt>
                <w:sdtPr>
                  <w:id w:val="-2138095640"/>
                  <w:placeholder>
                    <w:docPart w:val="DCD0F0BCBFFE4139A8FC449655ABA111"/>
                  </w:placeholder>
                </w:sdtPr>
                <w:sdtEndPr/>
                <w:sdtContent>
                  <w:tc>
                    <w:tcPr>
                      <w:tcW w:w="2991" w:type="dxa"/>
                      <w:tcBorders>
                        <w:right w:val="single" w:sz="8" w:space="0" w:color="F07F09" w:themeColor="accent1"/>
                      </w:tcBorders>
                    </w:tcPr>
                    <w:p w14:paraId="413B051C" w14:textId="2296B811" w:rsidR="005D58FB" w:rsidRDefault="00E864BC" w:rsidP="00E864BC">
                      <w:pPr>
                        <w:spacing w:after="0"/>
                      </w:pPr>
                      <w:r>
                        <w:t>Kalina</w:t>
                      </w:r>
                    </w:p>
                  </w:tc>
                </w:sdtContent>
              </w:sdt>
            </w:tr>
            <w:tr w:rsidR="005D58FB" w14:paraId="06509F19" w14:textId="77777777" w:rsidTr="007E5AC6">
              <w:trPr>
                <w:trHeight w:val="554"/>
              </w:trPr>
              <w:tc>
                <w:tcPr>
                  <w:tcW w:w="2413" w:type="dxa"/>
                  <w:tcBorders>
                    <w:left w:val="nil"/>
                  </w:tcBorders>
                </w:tcPr>
                <w:p w14:paraId="7E843CF2" w14:textId="77777777" w:rsidR="005D58FB" w:rsidRDefault="008A01A7">
                  <w:pPr>
                    <w:pStyle w:val="Heading3"/>
                    <w:spacing w:after="0"/>
                  </w:pPr>
                  <w:r>
                    <w:t>Timekeeper</w:t>
                  </w:r>
                </w:p>
              </w:tc>
              <w:tc>
                <w:tcPr>
                  <w:tcW w:w="2991" w:type="dxa"/>
                  <w:tcBorders>
                    <w:right w:val="single" w:sz="8" w:space="0" w:color="F07F09" w:themeColor="accent1"/>
                  </w:tcBorders>
                </w:tcPr>
                <w:sdt>
                  <w:sdtPr>
                    <w:id w:val="-90628238"/>
                    <w:placeholder>
                      <w:docPart w:val="DCD0F0BCBFFE4139A8FC449655ABA111"/>
                    </w:placeholder>
                  </w:sdtPr>
                  <w:sdtEndPr/>
                  <w:sdtContent>
                    <w:p w14:paraId="32231104" w14:textId="6B631161" w:rsidR="005D58FB" w:rsidRDefault="00E864BC" w:rsidP="003243D7">
                      <w:pPr>
                        <w:spacing w:after="0"/>
                      </w:pPr>
                      <w:r>
                        <w:t>Kalina</w:t>
                      </w:r>
                    </w:p>
                  </w:sdtContent>
                </w:sdt>
              </w:tc>
            </w:tr>
          </w:tbl>
          <w:p w14:paraId="5DF430FC" w14:textId="77777777" w:rsidR="005D58FB" w:rsidRDefault="005D58FB">
            <w:pPr>
              <w:spacing w:after="0"/>
            </w:pPr>
          </w:p>
        </w:tc>
        <w:tc>
          <w:tcPr>
            <w:tcW w:w="5400" w:type="dxa"/>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5400"/>
            </w:tblGrid>
            <w:tr w:rsidR="005D58FB" w14:paraId="0577E307" w14:textId="77777777">
              <w:tc>
                <w:tcPr>
                  <w:tcW w:w="5361" w:type="dxa"/>
                </w:tcPr>
                <w:p w14:paraId="7C082882" w14:textId="522E5302" w:rsidR="005D58FB" w:rsidRDefault="008A01A7">
                  <w:pPr>
                    <w:spacing w:after="0"/>
                  </w:pPr>
                  <w:r>
                    <w:t>Attendees</w:t>
                  </w:r>
                  <w:r w:rsidR="00057D4A">
                    <w:t>:</w:t>
                  </w:r>
                </w:p>
                <w:p w14:paraId="6006F1D2" w14:textId="3A4497DB" w:rsidR="005D58FB" w:rsidRDefault="00AB28BB" w:rsidP="00AA5D88">
                  <w:pPr>
                    <w:spacing w:after="0"/>
                  </w:pPr>
                  <w:sdt>
                    <w:sdtPr>
                      <w:id w:val="1493522722"/>
                      <w:placeholder>
                        <w:docPart w:val="5FBCD7E3B15740F3A19BA69C2D9D47A2"/>
                      </w:placeholder>
                    </w:sdtPr>
                    <w:sdtEndPr/>
                    <w:sdtContent>
                      <w:r w:rsidR="007E5AC6">
                        <w:rPr>
                          <w:rFonts w:hint="eastAsia"/>
                          <w:lang w:eastAsia="zh-CN"/>
                        </w:rPr>
                        <w:t>Evan</w:t>
                      </w:r>
                    </w:sdtContent>
                  </w:sdt>
                </w:p>
              </w:tc>
            </w:tr>
          </w:tbl>
          <w:p w14:paraId="634D3FEF" w14:textId="77777777" w:rsidR="005D58FB" w:rsidRDefault="00AA5D88">
            <w:pPr>
              <w:spacing w:after="0"/>
              <w:rPr>
                <w:lang w:eastAsia="zh-CN"/>
              </w:rPr>
            </w:pPr>
            <w:r>
              <w:rPr>
                <w:rFonts w:hint="eastAsia"/>
                <w:lang w:eastAsia="zh-CN"/>
              </w:rPr>
              <w:t>Todor</w:t>
            </w:r>
          </w:p>
          <w:p w14:paraId="29145EAD" w14:textId="77777777" w:rsidR="008A2215" w:rsidRDefault="007E5AC6">
            <w:pPr>
              <w:spacing w:after="0"/>
              <w:rPr>
                <w:lang w:eastAsia="zh-CN"/>
              </w:rPr>
            </w:pPr>
            <w:r>
              <w:rPr>
                <w:rFonts w:hint="eastAsia"/>
                <w:lang w:eastAsia="zh-CN"/>
              </w:rPr>
              <w:t>Y</w:t>
            </w:r>
            <w:r>
              <w:rPr>
                <w:lang w:eastAsia="zh-CN"/>
              </w:rPr>
              <w:t>idi</w:t>
            </w:r>
          </w:p>
          <w:p w14:paraId="20EEC832" w14:textId="77777777" w:rsidR="007E5AC6" w:rsidRDefault="007E5AC6">
            <w:pPr>
              <w:spacing w:after="0"/>
              <w:rPr>
                <w:lang w:eastAsia="zh-CN"/>
              </w:rPr>
            </w:pPr>
            <w:r>
              <w:rPr>
                <w:lang w:eastAsia="zh-CN"/>
              </w:rPr>
              <w:t>Kalina</w:t>
            </w:r>
          </w:p>
          <w:p w14:paraId="51A16F2F" w14:textId="77777777" w:rsidR="007E5AC6" w:rsidRDefault="007E5AC6">
            <w:pPr>
              <w:spacing w:after="0"/>
              <w:rPr>
                <w:lang w:eastAsia="zh-CN"/>
              </w:rPr>
            </w:pPr>
            <w:r>
              <w:rPr>
                <w:lang w:eastAsia="zh-CN"/>
              </w:rPr>
              <w:t>Jiaqi</w:t>
            </w:r>
          </w:p>
          <w:p w14:paraId="3933403B" w14:textId="29711F77" w:rsidR="007E5AC6" w:rsidRDefault="007E5AC6">
            <w:pPr>
              <w:spacing w:after="0"/>
              <w:rPr>
                <w:lang w:eastAsia="zh-CN"/>
              </w:rPr>
            </w:pPr>
            <w:r>
              <w:rPr>
                <w:lang w:eastAsia="zh-CN"/>
              </w:rPr>
              <w:t>Jianfei</w:t>
            </w:r>
          </w:p>
          <w:p w14:paraId="259A9D1A" w14:textId="4C991DAD" w:rsidR="007E5AC6" w:rsidRDefault="007E5AC6">
            <w:pPr>
              <w:spacing w:after="0"/>
              <w:rPr>
                <w:lang w:eastAsia="zh-CN"/>
              </w:rPr>
            </w:pPr>
          </w:p>
        </w:tc>
      </w:tr>
    </w:tbl>
    <w:p w14:paraId="37437ED4" w14:textId="7E33EF52" w:rsidR="005D58FB" w:rsidRDefault="008A01A7">
      <w:pPr>
        <w:pStyle w:val="Heading1"/>
      </w:pPr>
      <w:r>
        <w:t>Agenda topics</w:t>
      </w:r>
    </w:p>
    <w:p w14:paraId="336559B1" w14:textId="643E276F" w:rsidR="005D58FB" w:rsidRDefault="008A01A7">
      <w:pPr>
        <w:pStyle w:val="Subtitle"/>
        <w:rPr>
          <w:lang w:eastAsia="zh-CN"/>
        </w:rPr>
      </w:pPr>
      <w:r>
        <w:t xml:space="preserve">Time allotted | </w:t>
      </w:r>
      <w:sdt>
        <w:sdtPr>
          <w:rPr>
            <w:rStyle w:val="SubtleEmphasis"/>
          </w:rPr>
          <w:id w:val="252406536"/>
          <w:placeholder>
            <w:docPart w:val="A295A6B22777440DACAFDC7F742A5732"/>
          </w:placeholder>
        </w:sdtPr>
        <w:sdtEndPr>
          <w:rPr>
            <w:rStyle w:val="DefaultParagraphFont"/>
            <w:i w:val="0"/>
            <w:iCs w:val="0"/>
            <w:color w:val="9F2936" w:themeColor="accent2"/>
          </w:rPr>
        </w:sdtEndPr>
        <w:sdtContent>
          <w:r w:rsidR="00E864BC">
            <w:rPr>
              <w:rStyle w:val="SubtleEmphasis"/>
              <w:rFonts w:hint="eastAsia"/>
              <w:lang w:eastAsia="zh-CN"/>
            </w:rPr>
            <w:t>45</w:t>
          </w:r>
          <w:r w:rsidR="008F6D61">
            <w:rPr>
              <w:rStyle w:val="SubtleEmphasis"/>
              <w:rFonts w:hint="eastAsia"/>
              <w:lang w:eastAsia="zh-CN"/>
            </w:rPr>
            <w:t>mins</w:t>
          </w:r>
        </w:sdtContent>
      </w:sdt>
      <w:r>
        <w:t xml:space="preserve"> | Agenda topic </w:t>
      </w:r>
      <w:sdt>
        <w:sdtPr>
          <w:rPr>
            <w:rStyle w:val="SubtleEmphasis"/>
          </w:rPr>
          <w:id w:val="-1834833282"/>
          <w:placeholder>
            <w:docPart w:val="4F609A5DE3EA4787AE3BE47339B81515"/>
          </w:placeholder>
        </w:sdtPr>
        <w:sdtEndPr>
          <w:rPr>
            <w:rStyle w:val="DefaultParagraphFont"/>
            <w:i w:val="0"/>
            <w:iCs w:val="0"/>
            <w:color w:val="9F2936" w:themeColor="accent2"/>
          </w:rPr>
        </w:sdtEndPr>
        <w:sdtContent>
          <w:r w:rsidR="00385C6B">
            <w:rPr>
              <w:rStyle w:val="SubtleEmphasis"/>
              <w:rFonts w:hint="eastAsia"/>
              <w:lang w:eastAsia="zh-CN"/>
            </w:rPr>
            <w:t xml:space="preserve">Meeting with </w:t>
          </w:r>
          <w:r w:rsidR="003376D0">
            <w:rPr>
              <w:rStyle w:val="SubtleEmphasis"/>
              <w:lang w:eastAsia="zh-CN"/>
            </w:rPr>
            <w:t>mentor</w:t>
          </w:r>
        </w:sdtContent>
      </w:sdt>
      <w:r w:rsidR="000C595E">
        <w:t xml:space="preserve"> | Presenter:</w:t>
      </w:r>
      <w:r w:rsidR="00E864BC">
        <w:t>Jiaqi</w:t>
      </w:r>
    </w:p>
    <w:p w14:paraId="522EAA80" w14:textId="3D3DAB45" w:rsidR="005D58FB" w:rsidRDefault="008A01A7">
      <w:r>
        <w:t>Discussion</w:t>
      </w:r>
      <w:r w:rsidR="00943232">
        <w:rPr>
          <w:rFonts w:hint="eastAsia"/>
          <w:lang w:eastAsia="zh-CN"/>
        </w:rPr>
        <w:t>:</w:t>
      </w:r>
      <w:r>
        <w:t xml:space="preserve"> </w:t>
      </w:r>
      <w:sdt>
        <w:sdtPr>
          <w:id w:val="983351720"/>
          <w:placeholder>
            <w:docPart w:val="6CF5296530CD47C1949E17D011C00759"/>
          </w:placeholder>
        </w:sdtPr>
        <w:sdtEndPr/>
        <w:sdtContent>
          <w:r w:rsidR="00E864BC">
            <w:rPr>
              <w:lang w:eastAsia="zh-CN"/>
            </w:rPr>
            <w:t>Design document and first prototype.</w:t>
          </w:r>
        </w:sdtContent>
      </w:sdt>
    </w:p>
    <w:p w14:paraId="634FCA1D" w14:textId="05213AAB" w:rsidR="005D58FB" w:rsidRDefault="008A01A7">
      <w:r>
        <w:t>Conclusion</w:t>
      </w:r>
      <w:r w:rsidR="00943232">
        <w:rPr>
          <w:rFonts w:hint="eastAsia"/>
          <w:lang w:eastAsia="zh-CN"/>
        </w:rPr>
        <w:t>:</w:t>
      </w:r>
      <w:r>
        <w:t xml:space="preserve"> </w:t>
      </w:r>
      <w:sdt>
        <w:sdtPr>
          <w:id w:val="-1232158815"/>
          <w:placeholder>
            <w:docPart w:val="5B6AA91523C84DD69635E1D9BC0A9473"/>
          </w:placeholder>
        </w:sdtPr>
        <w:sdtEndPr/>
        <w:sdtContent>
          <w:r w:rsidR="00E864BC">
            <w:rPr>
              <w:lang w:eastAsia="zh-CN"/>
            </w:rPr>
            <w:t>Since we made a lot of changes in the design document we should add an explanation why we made these changes and how we came to this decision. For now cell and crossing look like they have the same function but if we were to continue with the cell-crossing division we should explain how these 2 classes differ. The same goes for the Grid and Simulation classes. We also decided to alter the names of the forms for the final version since confusion seems to arise of each form’s purpose. For the continuation of the implementation we decided to add the function to change each traffic light stage’s interval individually and add the navigation function. We also discussed the test plan and we were informed that we can still alter it during the te</w:t>
          </w:r>
          <w:r w:rsidR="001E2622">
            <w:rPr>
              <w:lang w:eastAsia="zh-CN"/>
            </w:rPr>
            <w:t>sting period of the ap</w:t>
          </w:r>
          <w:bookmarkStart w:id="0" w:name="_GoBack"/>
          <w:r w:rsidR="001E2622">
            <w:rPr>
              <w:lang w:eastAsia="zh-CN"/>
            </w:rPr>
            <w:t>p</w:t>
          </w:r>
          <w:bookmarkEnd w:id="0"/>
          <w:r w:rsidR="001E2622">
            <w:rPr>
              <w:lang w:eastAsia="zh-CN"/>
            </w:rPr>
            <w:t xml:space="preserve">lication </w:t>
          </w:r>
          <w:r w:rsidR="00E864BC">
            <w:rPr>
              <w:lang w:eastAsia="zh-CN"/>
            </w:rPr>
            <w:t>itself.</w:t>
          </w:r>
        </w:sdtContent>
      </w:sdt>
    </w:p>
    <w:tbl>
      <w:tblPr>
        <w:tblW w:w="5096" w:type="pct"/>
        <w:tblLayout w:type="fixed"/>
        <w:tblCellMar>
          <w:left w:w="0" w:type="dxa"/>
          <w:right w:w="0" w:type="dxa"/>
        </w:tblCellMar>
        <w:tblLook w:val="04A0" w:firstRow="1" w:lastRow="0" w:firstColumn="1" w:lastColumn="0" w:noHBand="0" w:noVBand="1"/>
        <w:tblDescription w:val="Action items 1"/>
      </w:tblPr>
      <w:tblGrid>
        <w:gridCol w:w="6421"/>
        <w:gridCol w:w="2293"/>
        <w:gridCol w:w="2293"/>
      </w:tblGrid>
      <w:tr w:rsidR="005D58FB" w14:paraId="595EFA9E" w14:textId="77777777" w:rsidTr="00057D4A">
        <w:trPr>
          <w:trHeight w:val="591"/>
          <w:tblHeader/>
        </w:trPr>
        <w:tc>
          <w:tcPr>
            <w:tcW w:w="6422" w:type="dxa"/>
          </w:tcPr>
          <w:p w14:paraId="07099DAB" w14:textId="77777777" w:rsidR="005D58FB" w:rsidRDefault="008A01A7">
            <w:pPr>
              <w:pStyle w:val="Heading2"/>
              <w:spacing w:after="0"/>
            </w:pPr>
            <w:r>
              <w:t>Action items</w:t>
            </w:r>
          </w:p>
        </w:tc>
        <w:tc>
          <w:tcPr>
            <w:tcW w:w="2293" w:type="dxa"/>
          </w:tcPr>
          <w:p w14:paraId="16F26883" w14:textId="77777777" w:rsidR="005D58FB" w:rsidRDefault="008A01A7">
            <w:pPr>
              <w:pStyle w:val="Heading2"/>
              <w:spacing w:after="0"/>
            </w:pPr>
            <w:r>
              <w:t>Person responsible</w:t>
            </w:r>
          </w:p>
        </w:tc>
        <w:tc>
          <w:tcPr>
            <w:tcW w:w="2293" w:type="dxa"/>
          </w:tcPr>
          <w:p w14:paraId="6CA036B0" w14:textId="77777777" w:rsidR="005D58FB" w:rsidRDefault="008A01A7">
            <w:pPr>
              <w:pStyle w:val="Heading2"/>
              <w:spacing w:after="0"/>
            </w:pPr>
            <w:r>
              <w:t>Deadline</w:t>
            </w:r>
          </w:p>
        </w:tc>
      </w:tr>
      <w:tr w:rsidR="005D58FB" w14:paraId="4E1ABBBF" w14:textId="77777777" w:rsidTr="00057D4A">
        <w:trPr>
          <w:trHeight w:val="431"/>
        </w:trPr>
        <w:sdt>
          <w:sdtPr>
            <w:id w:val="-2051980392"/>
            <w:placeholder>
              <w:docPart w:val="A9FD75708D864E109E3A979BFEC6963B"/>
            </w:placeholder>
          </w:sdtPr>
          <w:sdtEndPr/>
          <w:sdtContent>
            <w:tc>
              <w:tcPr>
                <w:tcW w:w="6422" w:type="dxa"/>
              </w:tcPr>
              <w:p w14:paraId="2BC162D4" w14:textId="3502D864" w:rsidR="005D58FB" w:rsidRDefault="000A0E69" w:rsidP="00923036">
                <w:pPr>
                  <w:spacing w:after="0"/>
                  <w:ind w:left="0"/>
                </w:pPr>
                <w:r>
                  <w:rPr>
                    <w:rFonts w:hint="eastAsia"/>
                    <w:lang w:eastAsia="zh-CN"/>
                  </w:rPr>
                  <w:t xml:space="preserve">Fix </w:t>
                </w:r>
                <w:r w:rsidR="00E864BC">
                  <w:rPr>
                    <w:rFonts w:hint="eastAsia"/>
                    <w:lang w:eastAsia="zh-CN"/>
                  </w:rPr>
                  <w:t>Design document</w:t>
                </w:r>
              </w:p>
            </w:tc>
          </w:sdtContent>
        </w:sdt>
        <w:sdt>
          <w:sdtPr>
            <w:id w:val="1861236787"/>
            <w:placeholder>
              <w:docPart w:val="7EB1427C81E14D58ADCBFBDFBC96E4A9"/>
            </w:placeholder>
          </w:sdtPr>
          <w:sdtEndPr/>
          <w:sdtContent>
            <w:tc>
              <w:tcPr>
                <w:tcW w:w="2293" w:type="dxa"/>
              </w:tcPr>
              <w:p w14:paraId="34F93A47" w14:textId="2198BD37" w:rsidR="005D58FB" w:rsidRDefault="00142145" w:rsidP="00142145">
                <w:pPr>
                  <w:spacing w:after="0"/>
                </w:pPr>
                <w:r>
                  <w:rPr>
                    <w:rFonts w:hint="eastAsia"/>
                    <w:lang w:eastAsia="zh-CN"/>
                  </w:rPr>
                  <w:t>All</w:t>
                </w:r>
              </w:p>
            </w:tc>
          </w:sdtContent>
        </w:sdt>
        <w:sdt>
          <w:sdtPr>
            <w:id w:val="1322465947"/>
            <w:placeholder>
              <w:docPart w:val="6696A7BBBF4E4D51BE2B5F705FD0479A"/>
            </w:placeholder>
            <w:date w:fullDate="2015-03-06T14:05:00Z">
              <w:dateFormat w:val="M/d/yyyy h:mm am/pm"/>
              <w:lid w:val="en-US"/>
              <w:storeMappedDataAs w:val="dateTime"/>
              <w:calendar w:val="gregorian"/>
            </w:date>
          </w:sdtPr>
          <w:sdtEndPr/>
          <w:sdtContent>
            <w:tc>
              <w:tcPr>
                <w:tcW w:w="2293" w:type="dxa"/>
              </w:tcPr>
              <w:p w14:paraId="583D98C6" w14:textId="356C7E76" w:rsidR="005D58FB" w:rsidRDefault="00E864BC" w:rsidP="00E571B2">
                <w:pPr>
                  <w:spacing w:after="0"/>
                </w:pPr>
                <w:r>
                  <w:t>3/6/2015 2:05 PM</w:t>
                </w:r>
              </w:p>
            </w:tc>
          </w:sdtContent>
        </w:sdt>
      </w:tr>
      <w:tr w:rsidR="006810E0" w14:paraId="76735925" w14:textId="77777777" w:rsidTr="00057D4A">
        <w:trPr>
          <w:trHeight w:val="463"/>
        </w:trPr>
        <w:tc>
          <w:tcPr>
            <w:tcW w:w="6422" w:type="dxa"/>
          </w:tcPr>
          <w:p w14:paraId="34751150" w14:textId="355CFFAE" w:rsidR="006810E0" w:rsidRPr="006810E0" w:rsidRDefault="00E864BC" w:rsidP="006810E0">
            <w:pPr>
              <w:ind w:left="0"/>
              <w:rPr>
                <w:lang w:eastAsia="zh-CN"/>
              </w:rPr>
            </w:pPr>
            <w:r>
              <w:rPr>
                <w:lang w:eastAsia="zh-CN"/>
              </w:rPr>
              <w:t>Continue with the implementation</w:t>
            </w:r>
          </w:p>
        </w:tc>
        <w:tc>
          <w:tcPr>
            <w:tcW w:w="2293" w:type="dxa"/>
          </w:tcPr>
          <w:p w14:paraId="0A25FB10" w14:textId="6A6A5E61" w:rsidR="006810E0" w:rsidRDefault="00057D4A">
            <w:pPr>
              <w:spacing w:after="0"/>
              <w:rPr>
                <w:lang w:eastAsia="zh-CN"/>
              </w:rPr>
            </w:pPr>
            <w:r>
              <w:rPr>
                <w:lang w:eastAsia="zh-CN"/>
              </w:rPr>
              <w:t>All</w:t>
            </w:r>
          </w:p>
        </w:tc>
        <w:tc>
          <w:tcPr>
            <w:tcW w:w="2293" w:type="dxa"/>
          </w:tcPr>
          <w:p w14:paraId="6E1D55D9" w14:textId="2DA62027" w:rsidR="006810E0" w:rsidRDefault="00E864BC">
            <w:pPr>
              <w:spacing w:after="0"/>
            </w:pPr>
            <w:r>
              <w:t>5</w:t>
            </w:r>
            <w:r w:rsidR="00923036">
              <w:t>/</w:t>
            </w:r>
            <w:r w:rsidR="00923036">
              <w:rPr>
                <w:rFonts w:hint="eastAsia"/>
                <w:lang w:eastAsia="zh-CN"/>
              </w:rPr>
              <w:t>27</w:t>
            </w:r>
            <w:r w:rsidR="00057D4A">
              <w:t xml:space="preserve">/2015 </w:t>
            </w:r>
            <w:r w:rsidR="00923036">
              <w:rPr>
                <w:rFonts w:hint="eastAsia"/>
                <w:lang w:eastAsia="zh-CN"/>
              </w:rPr>
              <w:t>1</w:t>
            </w:r>
            <w:r w:rsidR="00057D4A">
              <w:t>2:25 PM</w:t>
            </w:r>
          </w:p>
        </w:tc>
      </w:tr>
    </w:tbl>
    <w:p w14:paraId="25BA4C6B" w14:textId="77777777" w:rsidR="0082366D" w:rsidRPr="006810E0" w:rsidRDefault="0082366D" w:rsidP="006810E0">
      <w:pPr>
        <w:ind w:left="0"/>
        <w:rPr>
          <w:lang w:eastAsia="zh-CN"/>
        </w:rPr>
      </w:pPr>
    </w:p>
    <w:sectPr w:rsidR="0082366D" w:rsidRPr="006810E0">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03A52" w14:textId="77777777" w:rsidR="00AB28BB" w:rsidRDefault="00AB28BB">
      <w:r>
        <w:separator/>
      </w:r>
    </w:p>
    <w:p w14:paraId="539A3973" w14:textId="77777777" w:rsidR="00AB28BB" w:rsidRDefault="00AB28BB"/>
    <w:p w14:paraId="5E9ACC90" w14:textId="77777777" w:rsidR="00AB28BB" w:rsidRDefault="00AB28BB"/>
  </w:endnote>
  <w:endnote w:type="continuationSeparator" w:id="0">
    <w:p w14:paraId="59FD0A16" w14:textId="77777777" w:rsidR="00AB28BB" w:rsidRDefault="00AB28BB">
      <w:r>
        <w:continuationSeparator/>
      </w:r>
    </w:p>
    <w:p w14:paraId="5B78C608" w14:textId="77777777" w:rsidR="00AB28BB" w:rsidRDefault="00AB28BB"/>
    <w:p w14:paraId="43520B28" w14:textId="77777777" w:rsidR="00AB28BB" w:rsidRDefault="00AB2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E3BAD" w14:textId="77777777" w:rsidR="005D58FB" w:rsidRDefault="008A01A7">
    <w:pPr>
      <w:pStyle w:val="Footer"/>
    </w:pPr>
    <w:r>
      <w:t xml:space="preserve">Page </w:t>
    </w:r>
    <w:r>
      <w:fldChar w:fldCharType="begin"/>
    </w:r>
    <w:r>
      <w:instrText xml:space="preserve"> PAGE   \* MERGEFORMAT </w:instrText>
    </w:r>
    <w:r>
      <w:fldChar w:fldCharType="separate"/>
    </w:r>
    <w:r w:rsidR="004675C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E4F03" w14:textId="77777777" w:rsidR="00AB28BB" w:rsidRDefault="00AB28BB">
      <w:r>
        <w:separator/>
      </w:r>
    </w:p>
    <w:p w14:paraId="5E6A18F4" w14:textId="77777777" w:rsidR="00AB28BB" w:rsidRDefault="00AB28BB"/>
    <w:p w14:paraId="274C33F1" w14:textId="77777777" w:rsidR="00AB28BB" w:rsidRDefault="00AB28BB"/>
  </w:footnote>
  <w:footnote w:type="continuationSeparator" w:id="0">
    <w:p w14:paraId="64EBCEF8" w14:textId="77777777" w:rsidR="00AB28BB" w:rsidRDefault="00AB28BB">
      <w:r>
        <w:continuationSeparator/>
      </w:r>
    </w:p>
    <w:p w14:paraId="456FFF3F" w14:textId="77777777" w:rsidR="00AB28BB" w:rsidRDefault="00AB28BB"/>
    <w:p w14:paraId="749FF717" w14:textId="77777777" w:rsidR="00AB28BB" w:rsidRDefault="00AB28B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625F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8CC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2A0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3288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5A0C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C0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9E59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9218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6CC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8E3D4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BE"/>
    <w:rsid w:val="00011805"/>
    <w:rsid w:val="00013489"/>
    <w:rsid w:val="00057D4A"/>
    <w:rsid w:val="00072091"/>
    <w:rsid w:val="00084623"/>
    <w:rsid w:val="000A0E69"/>
    <w:rsid w:val="000A178E"/>
    <w:rsid w:val="000A1C5E"/>
    <w:rsid w:val="000A1E07"/>
    <w:rsid w:val="000C595E"/>
    <w:rsid w:val="000E7A4C"/>
    <w:rsid w:val="00132CAA"/>
    <w:rsid w:val="00142145"/>
    <w:rsid w:val="00166916"/>
    <w:rsid w:val="00177EBE"/>
    <w:rsid w:val="00195138"/>
    <w:rsid w:val="001A3480"/>
    <w:rsid w:val="001A4F93"/>
    <w:rsid w:val="001E2622"/>
    <w:rsid w:val="002511A7"/>
    <w:rsid w:val="00254145"/>
    <w:rsid w:val="002C07A2"/>
    <w:rsid w:val="00305008"/>
    <w:rsid w:val="003131E9"/>
    <w:rsid w:val="003243D7"/>
    <w:rsid w:val="003376D0"/>
    <w:rsid w:val="0034088A"/>
    <w:rsid w:val="00342A4A"/>
    <w:rsid w:val="00344A3A"/>
    <w:rsid w:val="00347F87"/>
    <w:rsid w:val="00364D58"/>
    <w:rsid w:val="00385C6B"/>
    <w:rsid w:val="00392A04"/>
    <w:rsid w:val="003A77B1"/>
    <w:rsid w:val="00463407"/>
    <w:rsid w:val="004675C7"/>
    <w:rsid w:val="00487D12"/>
    <w:rsid w:val="004A4F56"/>
    <w:rsid w:val="004D47D5"/>
    <w:rsid w:val="004E615C"/>
    <w:rsid w:val="004F38D0"/>
    <w:rsid w:val="00517529"/>
    <w:rsid w:val="005255D6"/>
    <w:rsid w:val="00574C91"/>
    <w:rsid w:val="0057577E"/>
    <w:rsid w:val="005C3C40"/>
    <w:rsid w:val="005D58FB"/>
    <w:rsid w:val="005F70F2"/>
    <w:rsid w:val="00653DED"/>
    <w:rsid w:val="006810E0"/>
    <w:rsid w:val="006A14C6"/>
    <w:rsid w:val="006A72C1"/>
    <w:rsid w:val="00747D8B"/>
    <w:rsid w:val="00766486"/>
    <w:rsid w:val="007973ED"/>
    <w:rsid w:val="007E5AC6"/>
    <w:rsid w:val="0081056E"/>
    <w:rsid w:val="0082366D"/>
    <w:rsid w:val="00831F15"/>
    <w:rsid w:val="008451DB"/>
    <w:rsid w:val="00845302"/>
    <w:rsid w:val="00862F31"/>
    <w:rsid w:val="00873415"/>
    <w:rsid w:val="008A01A7"/>
    <w:rsid w:val="008A2215"/>
    <w:rsid w:val="008B1C4A"/>
    <w:rsid w:val="008E4D19"/>
    <w:rsid w:val="008F18B6"/>
    <w:rsid w:val="008F6D61"/>
    <w:rsid w:val="00907F19"/>
    <w:rsid w:val="00923036"/>
    <w:rsid w:val="00927366"/>
    <w:rsid w:val="00936404"/>
    <w:rsid w:val="00943232"/>
    <w:rsid w:val="00985593"/>
    <w:rsid w:val="00997095"/>
    <w:rsid w:val="009C3811"/>
    <w:rsid w:val="00A04925"/>
    <w:rsid w:val="00A10A6F"/>
    <w:rsid w:val="00A565DD"/>
    <w:rsid w:val="00A6321E"/>
    <w:rsid w:val="00A92157"/>
    <w:rsid w:val="00AA5D88"/>
    <w:rsid w:val="00AB28BB"/>
    <w:rsid w:val="00AB6222"/>
    <w:rsid w:val="00AC6B07"/>
    <w:rsid w:val="00AC6F8B"/>
    <w:rsid w:val="00AD0909"/>
    <w:rsid w:val="00B15E02"/>
    <w:rsid w:val="00B27714"/>
    <w:rsid w:val="00B42EA3"/>
    <w:rsid w:val="00B47DE5"/>
    <w:rsid w:val="00B61D2D"/>
    <w:rsid w:val="00B646D4"/>
    <w:rsid w:val="00B94EE8"/>
    <w:rsid w:val="00BA614D"/>
    <w:rsid w:val="00BB44BC"/>
    <w:rsid w:val="00BC0327"/>
    <w:rsid w:val="00BC0AEF"/>
    <w:rsid w:val="00BC7CD9"/>
    <w:rsid w:val="00BF3566"/>
    <w:rsid w:val="00C25684"/>
    <w:rsid w:val="00C620F5"/>
    <w:rsid w:val="00CA4309"/>
    <w:rsid w:val="00CF1193"/>
    <w:rsid w:val="00D34A86"/>
    <w:rsid w:val="00D412A7"/>
    <w:rsid w:val="00D92389"/>
    <w:rsid w:val="00DA0FAE"/>
    <w:rsid w:val="00DC6D44"/>
    <w:rsid w:val="00E234B5"/>
    <w:rsid w:val="00E32BB5"/>
    <w:rsid w:val="00E571B2"/>
    <w:rsid w:val="00E61199"/>
    <w:rsid w:val="00E8497F"/>
    <w:rsid w:val="00E864BC"/>
    <w:rsid w:val="00E97809"/>
    <w:rsid w:val="00F00C88"/>
    <w:rsid w:val="00F24BE0"/>
    <w:rsid w:val="00F4687B"/>
    <w:rsid w:val="00F67E2A"/>
    <w:rsid w:val="00F7605A"/>
    <w:rsid w:val="00FA42B3"/>
    <w:rsid w:val="00FB030D"/>
    <w:rsid w:val="00FC0DE5"/>
    <w:rsid w:val="00FD3253"/>
    <w:rsid w:val="00FE0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DC3E3"/>
  <w15:docId w15:val="{8C420C83-6009-40D2-A990-A912A005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40" w:line="240" w:lineRule="auto"/>
      <w:ind w:left="72"/>
    </w:pPr>
    <w:rPr>
      <w:sz w:val="21"/>
      <w:szCs w:val="21"/>
    </w:rPr>
  </w:style>
  <w:style w:type="paragraph" w:styleId="Heading1">
    <w:name w:val="heading 1"/>
    <w:basedOn w:val="Normal"/>
    <w:next w:val="Normal"/>
    <w:unhideWhenUsed/>
    <w:qFormat/>
    <w:pPr>
      <w:spacing w:before="240" w:after="0"/>
      <w:ind w:left="0"/>
      <w:outlineLvl w:val="0"/>
    </w:pPr>
    <w:rPr>
      <w:rFonts w:asciiTheme="majorHAnsi" w:eastAsiaTheme="majorEastAsia" w:hAnsiTheme="majorHAnsi" w:cstheme="majorBidi"/>
      <w:b/>
      <w:bCs/>
      <w:caps/>
      <w:color w:val="1B587C" w:themeColor="accent3"/>
      <w:sz w:val="26"/>
      <w:szCs w:val="26"/>
    </w:rPr>
  </w:style>
  <w:style w:type="paragraph" w:styleId="Heading2">
    <w:name w:val="heading 2"/>
    <w:basedOn w:val="Normal"/>
    <w:next w:val="Normal"/>
    <w:unhideWhenUsed/>
    <w:qFormat/>
    <w:pPr>
      <w:pBdr>
        <w:bottom w:val="single" w:sz="12" w:space="1" w:color="1B587C" w:themeColor="accent3"/>
      </w:pBdr>
      <w:spacing w:before="240"/>
      <w:ind w:left="0"/>
      <w:outlineLvl w:val="1"/>
    </w:pPr>
    <w:rPr>
      <w:rFonts w:asciiTheme="majorHAnsi" w:eastAsiaTheme="majorEastAsia" w:hAnsiTheme="majorHAnsi" w:cstheme="majorBidi"/>
      <w:b/>
      <w:bCs/>
      <w:color w:val="F07F09" w:themeColor="accent1"/>
    </w:rPr>
  </w:style>
  <w:style w:type="paragraph" w:styleId="Heading3">
    <w:name w:val="heading 3"/>
    <w:basedOn w:val="Normal"/>
    <w:next w:val="Normal"/>
    <w:unhideWhenUsed/>
    <w:qFormat/>
    <w:pPr>
      <w:outlineLvl w:val="2"/>
    </w:pPr>
    <w:rPr>
      <w:rFonts w:asciiTheme="majorHAnsi" w:eastAsiaTheme="majorEastAsia" w:hAnsiTheme="majorHAnsi" w:cstheme="majorBidi"/>
      <w:color w:val="F07F09" w:themeColor="accent1"/>
    </w:rPr>
  </w:style>
  <w:style w:type="paragraph" w:styleId="Heading4">
    <w:name w:val="heading 4"/>
    <w:basedOn w:val="Normal"/>
    <w:next w:val="Normal"/>
    <w:link w:val="Heading4Char"/>
    <w:uiPriority w:val="9"/>
    <w:unhideWhenUsed/>
    <w:pPr>
      <w:keepNext/>
      <w:keepLines/>
      <w:spacing w:before="160" w:after="0"/>
      <w:outlineLvl w:val="3"/>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unhideWhenUsed/>
    <w:qFormat/>
    <w:pPr>
      <w:spacing w:after="0" w:line="240" w:lineRule="auto"/>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1"/>
    <w:unhideWhenUsed/>
    <w:pPr>
      <w:tabs>
        <w:tab w:val="center" w:pos="4680"/>
        <w:tab w:val="right" w:pos="9360"/>
      </w:tabs>
      <w:spacing w:before="0" w:after="0"/>
      <w:jc w:val="right"/>
    </w:pPr>
  </w:style>
  <w:style w:type="character" w:customStyle="1" w:styleId="FooterChar">
    <w:name w:val="Footer Char"/>
    <w:basedOn w:val="DefaultParagraphFont"/>
    <w:link w:val="Footer"/>
    <w:uiPriority w:val="1"/>
    <w:rPr>
      <w:sz w:val="21"/>
      <w:szCs w:val="21"/>
    </w:rPr>
  </w:style>
  <w:style w:type="paragraph" w:styleId="Title">
    <w:name w:val="Title"/>
    <w:basedOn w:val="Normal"/>
    <w:next w:val="Normal"/>
    <w:qFormat/>
    <w:pPr>
      <w:ind w:left="0"/>
    </w:pPr>
    <w:rPr>
      <w:rFonts w:asciiTheme="majorHAnsi" w:eastAsiaTheme="majorEastAsia" w:hAnsiTheme="majorHAnsi" w:cstheme="majorBidi"/>
      <w:color w:val="9F2936" w:themeColor="accent2"/>
      <w:sz w:val="50"/>
      <w:szCs w:val="50"/>
    </w:rPr>
  </w:style>
  <w:style w:type="paragraph" w:styleId="Subtitle">
    <w:name w:val="Subtitle"/>
    <w:basedOn w:val="Normal"/>
    <w:next w:val="Normal"/>
    <w:unhideWhenUsed/>
    <w:qFormat/>
    <w:pPr>
      <w:keepNext/>
      <w:keepLines/>
      <w:numPr>
        <w:ilvl w:val="1"/>
      </w:numPr>
      <w:pBdr>
        <w:top w:val="single" w:sz="4" w:space="1" w:color="1B587C" w:themeColor="accent3"/>
      </w:pBdr>
      <w:spacing w:before="360" w:after="160"/>
      <w:ind w:left="72"/>
    </w:pPr>
    <w:rPr>
      <w:rFonts w:asciiTheme="majorHAnsi" w:eastAsiaTheme="majorEastAsia" w:hAnsiTheme="majorHAnsi" w:cstheme="majorBidi"/>
      <w:color w:val="9F2936" w:themeColor="accent2"/>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B35E06" w:themeColor="accent1" w:themeShade="BF"/>
      <w:sz w:val="21"/>
      <w:szCs w:val="21"/>
    </w:rPr>
  </w:style>
  <w:style w:type="character" w:styleId="SubtleEmphasis">
    <w:name w:val="Subtle Emphasis"/>
    <w:basedOn w:val="DefaultParagraphFont"/>
    <w:unhideWhenUsed/>
    <w:qFormat/>
    <w:rPr>
      <w:i/>
      <w:iCs/>
      <w:color w:val="auto"/>
    </w:rPr>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rPr>
      <w:sz w:val="21"/>
      <w:szCs w:val="21"/>
    </w:rPr>
  </w:style>
  <w:style w:type="paragraph" w:styleId="BalloonText">
    <w:name w:val="Balloon Text"/>
    <w:basedOn w:val="Normal"/>
    <w:link w:val="BalloonTextChar"/>
    <w:uiPriority w:val="99"/>
    <w:semiHidden/>
    <w:unhideWhenUsed/>
    <w:rsid w:val="00177EB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S103463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94DD6133434A468C744BCC5A286292"/>
        <w:category>
          <w:name w:val="General"/>
          <w:gallery w:val="placeholder"/>
        </w:category>
        <w:types>
          <w:type w:val="bbPlcHdr"/>
        </w:types>
        <w:behaviors>
          <w:behavior w:val="content"/>
        </w:behaviors>
        <w:guid w:val="{DEDE2A38-B011-466B-A6CB-18EBB160CFB1}"/>
      </w:docPartPr>
      <w:docPartBody>
        <w:p w:rsidR="00D14291" w:rsidRDefault="003E5125">
          <w:pPr>
            <w:pStyle w:val="9694DD6133434A468C744BCC5A286292"/>
          </w:pPr>
          <w:r>
            <w:t>[Meeting Title]</w:t>
          </w:r>
        </w:p>
      </w:docPartBody>
    </w:docPart>
    <w:docPart>
      <w:docPartPr>
        <w:name w:val="9AA6600656A54E81BC46AC36FED8D495"/>
        <w:category>
          <w:name w:val="General"/>
          <w:gallery w:val="placeholder"/>
        </w:category>
        <w:types>
          <w:type w:val="bbPlcHdr"/>
        </w:types>
        <w:behaviors>
          <w:behavior w:val="content"/>
        </w:behaviors>
        <w:guid w:val="{A5C8FC5F-5644-474D-A3DF-163E5E8ED406}"/>
      </w:docPartPr>
      <w:docPartBody>
        <w:p w:rsidR="00D14291" w:rsidRDefault="003E5125">
          <w:pPr>
            <w:pStyle w:val="9AA6600656A54E81BC46AC36FED8D495"/>
          </w:pPr>
          <w:r>
            <w:rPr>
              <w:rStyle w:val="SubtleEmphasis"/>
            </w:rPr>
            <w:t>[Date | time]</w:t>
          </w:r>
        </w:p>
      </w:docPartBody>
    </w:docPart>
    <w:docPart>
      <w:docPartPr>
        <w:name w:val="FBF1EF541DD74EAEA058E8CBCA1C1112"/>
        <w:category>
          <w:name w:val="General"/>
          <w:gallery w:val="placeholder"/>
        </w:category>
        <w:types>
          <w:type w:val="bbPlcHdr"/>
        </w:types>
        <w:behaviors>
          <w:behavior w:val="content"/>
        </w:behaviors>
        <w:guid w:val="{31319712-AF9C-4468-8CC8-C61DA6F3617D}"/>
      </w:docPartPr>
      <w:docPartBody>
        <w:p w:rsidR="00D14291" w:rsidRDefault="003E5125">
          <w:pPr>
            <w:pStyle w:val="FBF1EF541DD74EAEA058E8CBCA1C1112"/>
          </w:pPr>
          <w:r>
            <w:rPr>
              <w:rStyle w:val="SubtleEmphasis"/>
            </w:rPr>
            <w:t>[Location]</w:t>
          </w:r>
        </w:p>
      </w:docPartBody>
    </w:docPart>
    <w:docPart>
      <w:docPartPr>
        <w:name w:val="DCD0F0BCBFFE4139A8FC449655ABA111"/>
        <w:category>
          <w:name w:val="General"/>
          <w:gallery w:val="placeholder"/>
        </w:category>
        <w:types>
          <w:type w:val="bbPlcHdr"/>
        </w:types>
        <w:behaviors>
          <w:behavior w:val="content"/>
        </w:behaviors>
        <w:guid w:val="{A4584D78-22B4-4218-9DD9-A69B87CD1860}"/>
      </w:docPartPr>
      <w:docPartBody>
        <w:p w:rsidR="00D14291" w:rsidRDefault="003E5125">
          <w:pPr>
            <w:pStyle w:val="DCD0F0BCBFFE4139A8FC449655ABA111"/>
          </w:pPr>
          <w:r>
            <w:t>[Name]</w:t>
          </w:r>
        </w:p>
      </w:docPartBody>
    </w:docPart>
    <w:docPart>
      <w:docPartPr>
        <w:name w:val="27740409A71F4B4A8560F34199BE81BD"/>
        <w:category>
          <w:name w:val="General"/>
          <w:gallery w:val="placeholder"/>
        </w:category>
        <w:types>
          <w:type w:val="bbPlcHdr"/>
        </w:types>
        <w:behaviors>
          <w:behavior w:val="content"/>
        </w:behaviors>
        <w:guid w:val="{B5A1C318-780D-48AB-B54E-FB4E0995031F}"/>
      </w:docPartPr>
      <w:docPartBody>
        <w:p w:rsidR="00D14291" w:rsidRDefault="003E5125">
          <w:pPr>
            <w:pStyle w:val="27740409A71F4B4A8560F34199BE81BD"/>
          </w:pPr>
          <w:r>
            <w:t>[Purpose]</w:t>
          </w:r>
        </w:p>
      </w:docPartBody>
    </w:docPart>
    <w:docPart>
      <w:docPartPr>
        <w:name w:val="5FBCD7E3B15740F3A19BA69C2D9D47A2"/>
        <w:category>
          <w:name w:val="General"/>
          <w:gallery w:val="placeholder"/>
        </w:category>
        <w:types>
          <w:type w:val="bbPlcHdr"/>
        </w:types>
        <w:behaviors>
          <w:behavior w:val="content"/>
        </w:behaviors>
        <w:guid w:val="{2BD886B6-6977-4B61-9C0D-8D7CE28400EF}"/>
      </w:docPartPr>
      <w:docPartBody>
        <w:p w:rsidR="00D14291" w:rsidRDefault="003E5125">
          <w:pPr>
            <w:pStyle w:val="5FBCD7E3B15740F3A19BA69C2D9D47A2"/>
          </w:pPr>
          <w:r>
            <w:t>[Attendees]</w:t>
          </w:r>
        </w:p>
      </w:docPartBody>
    </w:docPart>
    <w:docPart>
      <w:docPartPr>
        <w:name w:val="A295A6B22777440DACAFDC7F742A5732"/>
        <w:category>
          <w:name w:val="General"/>
          <w:gallery w:val="placeholder"/>
        </w:category>
        <w:types>
          <w:type w:val="bbPlcHdr"/>
        </w:types>
        <w:behaviors>
          <w:behavior w:val="content"/>
        </w:behaviors>
        <w:guid w:val="{E51E6976-4A01-4045-85EC-1C2A0F0B845F}"/>
      </w:docPartPr>
      <w:docPartBody>
        <w:p w:rsidR="00D14291" w:rsidRDefault="003E5125">
          <w:pPr>
            <w:pStyle w:val="A295A6B22777440DACAFDC7F742A5732"/>
          </w:pPr>
          <w:r>
            <w:rPr>
              <w:rStyle w:val="SubtleEmphasis"/>
            </w:rPr>
            <w:t>[Time]</w:t>
          </w:r>
        </w:p>
      </w:docPartBody>
    </w:docPart>
    <w:docPart>
      <w:docPartPr>
        <w:name w:val="4F609A5DE3EA4787AE3BE47339B81515"/>
        <w:category>
          <w:name w:val="General"/>
          <w:gallery w:val="placeholder"/>
        </w:category>
        <w:types>
          <w:type w:val="bbPlcHdr"/>
        </w:types>
        <w:behaviors>
          <w:behavior w:val="content"/>
        </w:behaviors>
        <w:guid w:val="{96C3CA00-2357-4AC0-AFE8-344FD053DB25}"/>
      </w:docPartPr>
      <w:docPartBody>
        <w:p w:rsidR="00D14291" w:rsidRDefault="003E5125">
          <w:pPr>
            <w:pStyle w:val="4F609A5DE3EA4787AE3BE47339B81515"/>
          </w:pPr>
          <w:r>
            <w:rPr>
              <w:rStyle w:val="SubtleEmphasis"/>
            </w:rPr>
            <w:t>[Topic]</w:t>
          </w:r>
        </w:p>
      </w:docPartBody>
    </w:docPart>
    <w:docPart>
      <w:docPartPr>
        <w:name w:val="6CF5296530CD47C1949E17D011C00759"/>
        <w:category>
          <w:name w:val="General"/>
          <w:gallery w:val="placeholder"/>
        </w:category>
        <w:types>
          <w:type w:val="bbPlcHdr"/>
        </w:types>
        <w:behaviors>
          <w:behavior w:val="content"/>
        </w:behaviors>
        <w:guid w:val="{127368ED-BC1B-422C-B464-9D8C141B326C}"/>
      </w:docPartPr>
      <w:docPartBody>
        <w:p w:rsidR="00D14291" w:rsidRDefault="003E5125">
          <w:pPr>
            <w:pStyle w:val="6CF5296530CD47C1949E17D011C00759"/>
          </w:pPr>
          <w:r>
            <w:t>[Conversation]</w:t>
          </w:r>
        </w:p>
      </w:docPartBody>
    </w:docPart>
    <w:docPart>
      <w:docPartPr>
        <w:name w:val="5B6AA91523C84DD69635E1D9BC0A9473"/>
        <w:category>
          <w:name w:val="General"/>
          <w:gallery w:val="placeholder"/>
        </w:category>
        <w:types>
          <w:type w:val="bbPlcHdr"/>
        </w:types>
        <w:behaviors>
          <w:behavior w:val="content"/>
        </w:behaviors>
        <w:guid w:val="{B144B769-B2ED-4323-82C4-15F53798111A}"/>
      </w:docPartPr>
      <w:docPartBody>
        <w:p w:rsidR="00D14291" w:rsidRDefault="003E5125">
          <w:pPr>
            <w:pStyle w:val="5B6AA91523C84DD69635E1D9BC0A9473"/>
          </w:pPr>
          <w:r>
            <w:t>[Closing]</w:t>
          </w:r>
        </w:p>
      </w:docPartBody>
    </w:docPart>
    <w:docPart>
      <w:docPartPr>
        <w:name w:val="A9FD75708D864E109E3A979BFEC6963B"/>
        <w:category>
          <w:name w:val="General"/>
          <w:gallery w:val="placeholder"/>
        </w:category>
        <w:types>
          <w:type w:val="bbPlcHdr"/>
        </w:types>
        <w:behaviors>
          <w:behavior w:val="content"/>
        </w:behaviors>
        <w:guid w:val="{81CD8F7D-7270-4319-A057-871A69755333}"/>
      </w:docPartPr>
      <w:docPartBody>
        <w:p w:rsidR="00D14291" w:rsidRDefault="003E5125">
          <w:pPr>
            <w:pStyle w:val="A9FD75708D864E109E3A979BFEC6963B"/>
          </w:pPr>
          <w:r>
            <w:t>[Topic]</w:t>
          </w:r>
        </w:p>
      </w:docPartBody>
    </w:docPart>
    <w:docPart>
      <w:docPartPr>
        <w:name w:val="7EB1427C81E14D58ADCBFBDFBC96E4A9"/>
        <w:category>
          <w:name w:val="General"/>
          <w:gallery w:val="placeholder"/>
        </w:category>
        <w:types>
          <w:type w:val="bbPlcHdr"/>
        </w:types>
        <w:behaviors>
          <w:behavior w:val="content"/>
        </w:behaviors>
        <w:guid w:val="{EAA7444B-EF07-4E54-8E83-353FA065DBA5}"/>
      </w:docPartPr>
      <w:docPartBody>
        <w:p w:rsidR="00D14291" w:rsidRDefault="003E5125">
          <w:pPr>
            <w:pStyle w:val="7EB1427C81E14D58ADCBFBDFBC96E4A9"/>
          </w:pPr>
          <w:r>
            <w:t>[Presenter]</w:t>
          </w:r>
        </w:p>
      </w:docPartBody>
    </w:docPart>
    <w:docPart>
      <w:docPartPr>
        <w:name w:val="6696A7BBBF4E4D51BE2B5F705FD0479A"/>
        <w:category>
          <w:name w:val="General"/>
          <w:gallery w:val="placeholder"/>
        </w:category>
        <w:types>
          <w:type w:val="bbPlcHdr"/>
        </w:types>
        <w:behaviors>
          <w:behavior w:val="content"/>
        </w:behaviors>
        <w:guid w:val="{4F78C6EA-6DC9-4152-ADE3-C535A5EA15AC}"/>
      </w:docPartPr>
      <w:docPartBody>
        <w:p w:rsidR="00D14291" w:rsidRDefault="003E5125">
          <w:pPr>
            <w:pStyle w:val="6696A7BBBF4E4D51BE2B5F705FD0479A"/>
          </w:pPr>
          <w:r>
            <w:t>[Date |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C6"/>
    <w:rsid w:val="000C2351"/>
    <w:rsid w:val="00136ED9"/>
    <w:rsid w:val="001D79E3"/>
    <w:rsid w:val="001F75A7"/>
    <w:rsid w:val="00326844"/>
    <w:rsid w:val="00345836"/>
    <w:rsid w:val="003730DE"/>
    <w:rsid w:val="003819FF"/>
    <w:rsid w:val="003E5125"/>
    <w:rsid w:val="00521D0B"/>
    <w:rsid w:val="00825D0E"/>
    <w:rsid w:val="009D47C2"/>
    <w:rsid w:val="00A306C6"/>
    <w:rsid w:val="00A30E14"/>
    <w:rsid w:val="00B65A62"/>
    <w:rsid w:val="00BD753B"/>
    <w:rsid w:val="00D14291"/>
    <w:rsid w:val="00F6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94DD6133434A468C744BCC5A286292">
    <w:name w:val="9694DD6133434A468C744BCC5A286292"/>
  </w:style>
  <w:style w:type="character" w:styleId="SubtleEmphasis">
    <w:name w:val="Subtle Emphasis"/>
    <w:basedOn w:val="DefaultParagraphFont"/>
    <w:unhideWhenUsed/>
    <w:qFormat/>
    <w:rsid w:val="001F75A7"/>
    <w:rPr>
      <w:i/>
      <w:iCs/>
      <w:color w:val="auto"/>
    </w:rPr>
  </w:style>
  <w:style w:type="paragraph" w:customStyle="1" w:styleId="9AA6600656A54E81BC46AC36FED8D495">
    <w:name w:val="9AA6600656A54E81BC46AC36FED8D495"/>
  </w:style>
  <w:style w:type="paragraph" w:customStyle="1" w:styleId="FBF1EF541DD74EAEA058E8CBCA1C1112">
    <w:name w:val="FBF1EF541DD74EAEA058E8CBCA1C1112"/>
  </w:style>
  <w:style w:type="paragraph" w:customStyle="1" w:styleId="DCD0F0BCBFFE4139A8FC449655ABA111">
    <w:name w:val="DCD0F0BCBFFE4139A8FC449655ABA111"/>
  </w:style>
  <w:style w:type="paragraph" w:customStyle="1" w:styleId="27740409A71F4B4A8560F34199BE81BD">
    <w:name w:val="27740409A71F4B4A8560F34199BE81BD"/>
  </w:style>
  <w:style w:type="paragraph" w:customStyle="1" w:styleId="5FBCD7E3B15740F3A19BA69C2D9D47A2">
    <w:name w:val="5FBCD7E3B15740F3A19BA69C2D9D47A2"/>
  </w:style>
  <w:style w:type="paragraph" w:customStyle="1" w:styleId="A295A6B22777440DACAFDC7F742A5732">
    <w:name w:val="A295A6B22777440DACAFDC7F742A5732"/>
  </w:style>
  <w:style w:type="paragraph" w:customStyle="1" w:styleId="4F609A5DE3EA4787AE3BE47339B81515">
    <w:name w:val="4F609A5DE3EA4787AE3BE47339B81515"/>
  </w:style>
  <w:style w:type="paragraph" w:customStyle="1" w:styleId="50248BFCE71C41DEA09565893A09ECD6">
    <w:name w:val="50248BFCE71C41DEA09565893A09ECD6"/>
  </w:style>
  <w:style w:type="paragraph" w:customStyle="1" w:styleId="6CF5296530CD47C1949E17D011C00759">
    <w:name w:val="6CF5296530CD47C1949E17D011C00759"/>
  </w:style>
  <w:style w:type="paragraph" w:customStyle="1" w:styleId="5B6AA91523C84DD69635E1D9BC0A9473">
    <w:name w:val="5B6AA91523C84DD69635E1D9BC0A9473"/>
  </w:style>
  <w:style w:type="paragraph" w:customStyle="1" w:styleId="A9FD75708D864E109E3A979BFEC6963B">
    <w:name w:val="A9FD75708D864E109E3A979BFEC6963B"/>
  </w:style>
  <w:style w:type="paragraph" w:customStyle="1" w:styleId="7EB1427C81E14D58ADCBFBDFBC96E4A9">
    <w:name w:val="7EB1427C81E14D58ADCBFBDFBC96E4A9"/>
  </w:style>
  <w:style w:type="paragraph" w:customStyle="1" w:styleId="6696A7BBBF4E4D51BE2B5F705FD0479A">
    <w:name w:val="6696A7BBBF4E4D51BE2B5F705FD0479A"/>
  </w:style>
  <w:style w:type="paragraph" w:customStyle="1" w:styleId="C32693C3AC8A4756AD198B1FBA403D1A">
    <w:name w:val="C32693C3AC8A4756AD198B1FBA403D1A"/>
  </w:style>
  <w:style w:type="paragraph" w:customStyle="1" w:styleId="A2BFEACE04A44E6F88933A182E914906">
    <w:name w:val="A2BFEACE04A44E6F88933A182E914906"/>
  </w:style>
  <w:style w:type="paragraph" w:customStyle="1" w:styleId="8A8EC2C630AA46D9B5FB9764A48891B5">
    <w:name w:val="8A8EC2C630AA46D9B5FB9764A48891B5"/>
    <w:rsid w:val="00A306C6"/>
  </w:style>
  <w:style w:type="paragraph" w:customStyle="1" w:styleId="B3E46FE225214770AED5709D2879D2C4">
    <w:name w:val="B3E46FE225214770AED5709D2879D2C4"/>
    <w:rsid w:val="00A306C6"/>
  </w:style>
  <w:style w:type="paragraph" w:customStyle="1" w:styleId="1BA65AC26C2F4F21A73D93B3589E59F5">
    <w:name w:val="1BA65AC26C2F4F21A73D93B3589E59F5"/>
    <w:rsid w:val="00A306C6"/>
  </w:style>
  <w:style w:type="paragraph" w:customStyle="1" w:styleId="9288A1B3F901443F8C4CB8D02A1494D6">
    <w:name w:val="9288A1B3F901443F8C4CB8D02A1494D6"/>
    <w:rsid w:val="00A306C6"/>
  </w:style>
  <w:style w:type="paragraph" w:customStyle="1" w:styleId="E4C837770D83463185C65A36C77AE44C">
    <w:name w:val="E4C837770D83463185C65A36C77AE44C"/>
    <w:rsid w:val="00A306C6"/>
  </w:style>
  <w:style w:type="paragraph" w:customStyle="1" w:styleId="44FD8B867343418696DDA7FC1C32B388">
    <w:name w:val="44FD8B867343418696DDA7FC1C32B388"/>
    <w:rsid w:val="00A306C6"/>
  </w:style>
  <w:style w:type="paragraph" w:customStyle="1" w:styleId="59E4BFFA46B84F729CC116CE5F58C005">
    <w:name w:val="59E4BFFA46B84F729CC116CE5F58C005"/>
    <w:rsid w:val="00A306C6"/>
  </w:style>
  <w:style w:type="paragraph" w:customStyle="1" w:styleId="07DDE2FD080F45D3A357874E5DDDB879">
    <w:name w:val="07DDE2FD080F45D3A357874E5DDDB879"/>
    <w:rsid w:val="00A306C6"/>
  </w:style>
  <w:style w:type="paragraph" w:customStyle="1" w:styleId="5E4052D44E9240298287145BC22EC53D">
    <w:name w:val="5E4052D44E9240298287145BC22EC53D"/>
    <w:rsid w:val="00A306C6"/>
  </w:style>
  <w:style w:type="paragraph" w:customStyle="1" w:styleId="AE9B83339F4047C597BF1F2B7C3CA9F5">
    <w:name w:val="AE9B83339F4047C597BF1F2B7C3CA9F5"/>
    <w:rsid w:val="001F75A7"/>
    <w:pPr>
      <w:widowControl w:val="0"/>
      <w:spacing w:after="0" w:line="240" w:lineRule="auto"/>
      <w:jc w:val="both"/>
    </w:pPr>
    <w:rPr>
      <w:kern w:val="2"/>
      <w:sz w:val="21"/>
    </w:rPr>
  </w:style>
  <w:style w:type="paragraph" w:customStyle="1" w:styleId="991C0D696395448AA73D37A4BDFA98CC">
    <w:name w:val="991C0D696395448AA73D37A4BDFA98CC"/>
    <w:rsid w:val="001F75A7"/>
    <w:pPr>
      <w:widowControl w:val="0"/>
      <w:spacing w:after="0" w:line="240" w:lineRule="auto"/>
      <w:jc w:val="both"/>
    </w:pPr>
    <w:rPr>
      <w:kern w:val="2"/>
      <w:sz w:val="21"/>
    </w:rPr>
  </w:style>
  <w:style w:type="paragraph" w:customStyle="1" w:styleId="4C7315E21C5344E4A7E6C405EDFCA820">
    <w:name w:val="4C7315E21C5344E4A7E6C405EDFCA820"/>
    <w:rsid w:val="001F75A7"/>
    <w:pPr>
      <w:widowControl w:val="0"/>
      <w:spacing w:after="0" w:line="240" w:lineRule="auto"/>
      <w:jc w:val="both"/>
    </w:pPr>
    <w:rPr>
      <w:kern w:val="2"/>
      <w:sz w:val="21"/>
    </w:rPr>
  </w:style>
  <w:style w:type="paragraph" w:customStyle="1" w:styleId="7A0EEDE1A616489696D246CB671C4413">
    <w:name w:val="7A0EEDE1A616489696D246CB671C4413"/>
    <w:rsid w:val="001F75A7"/>
    <w:pPr>
      <w:widowControl w:val="0"/>
      <w:spacing w:after="0" w:line="240" w:lineRule="auto"/>
      <w:jc w:val="both"/>
    </w:pPr>
    <w:rPr>
      <w:kern w:val="2"/>
      <w:sz w:val="21"/>
    </w:rPr>
  </w:style>
  <w:style w:type="paragraph" w:customStyle="1" w:styleId="5328A13A71C6437DA5E78FC4BF2FC57C">
    <w:name w:val="5328A13A71C6437DA5E78FC4BF2FC57C"/>
    <w:rsid w:val="001F75A7"/>
    <w:pPr>
      <w:widowControl w:val="0"/>
      <w:spacing w:after="0" w:line="240" w:lineRule="auto"/>
      <w:jc w:val="both"/>
    </w:pPr>
    <w:rPr>
      <w:kern w:val="2"/>
      <w:sz w:val="21"/>
    </w:rPr>
  </w:style>
  <w:style w:type="paragraph" w:customStyle="1" w:styleId="22384338D74842038D3B2BBD7FA73EDE">
    <w:name w:val="22384338D74842038D3B2BBD7FA73EDE"/>
    <w:rsid w:val="001F75A7"/>
    <w:pPr>
      <w:widowControl w:val="0"/>
      <w:spacing w:after="0" w:line="240" w:lineRule="auto"/>
      <w:jc w:val="both"/>
    </w:pPr>
    <w:rPr>
      <w:kern w:val="2"/>
      <w:sz w:val="21"/>
    </w:rPr>
  </w:style>
  <w:style w:type="paragraph" w:customStyle="1" w:styleId="DEF75ED3B81C4050B0022CD690A3A6A2">
    <w:name w:val="DEF75ED3B81C4050B0022CD690A3A6A2"/>
    <w:rsid w:val="001F75A7"/>
    <w:pPr>
      <w:widowControl w:val="0"/>
      <w:spacing w:after="0" w:line="240" w:lineRule="auto"/>
      <w:jc w:val="both"/>
    </w:pPr>
    <w:rPr>
      <w:kern w:val="2"/>
      <w:sz w:val="21"/>
    </w:rPr>
  </w:style>
  <w:style w:type="paragraph" w:customStyle="1" w:styleId="8030B55AC76E4137AF01CCC8A2490B72">
    <w:name w:val="8030B55AC76E4137AF01CCC8A2490B72"/>
    <w:rsid w:val="001F75A7"/>
    <w:pPr>
      <w:widowControl w:val="0"/>
      <w:spacing w:after="0" w:line="240" w:lineRule="auto"/>
      <w:jc w:val="both"/>
    </w:pPr>
    <w:rPr>
      <w:kern w:val="2"/>
      <w:sz w:val="21"/>
    </w:rPr>
  </w:style>
  <w:style w:type="paragraph" w:customStyle="1" w:styleId="E3E735D4B58D43F1A08CC10598281271">
    <w:name w:val="E3E735D4B58D43F1A08CC10598281271"/>
    <w:rsid w:val="001F75A7"/>
    <w:pPr>
      <w:widowControl w:val="0"/>
      <w:spacing w:after="0" w:line="240" w:lineRule="auto"/>
      <w:jc w:val="both"/>
    </w:pPr>
    <w:rPr>
      <w:kern w:val="2"/>
      <w:sz w:val="21"/>
    </w:rPr>
  </w:style>
  <w:style w:type="paragraph" w:customStyle="1" w:styleId="2B51F6EF0C8E45A1A7A392E4464C720B">
    <w:name w:val="2B51F6EF0C8E45A1A7A392E4464C720B"/>
    <w:rsid w:val="001F75A7"/>
    <w:pPr>
      <w:widowControl w:val="0"/>
      <w:spacing w:after="0" w:line="240" w:lineRule="auto"/>
      <w:jc w:val="both"/>
    </w:pPr>
    <w:rPr>
      <w:kern w:val="2"/>
      <w:sz w:val="21"/>
    </w:rPr>
  </w:style>
  <w:style w:type="paragraph" w:customStyle="1" w:styleId="F80DE37A74284725B9F5C054BCF0150A">
    <w:name w:val="F80DE37A74284725B9F5C054BCF0150A"/>
    <w:rsid w:val="001F75A7"/>
    <w:pPr>
      <w:widowControl w:val="0"/>
      <w:spacing w:after="0" w:line="240" w:lineRule="auto"/>
      <w:jc w:val="both"/>
    </w:pPr>
    <w:rPr>
      <w:kern w:val="2"/>
      <w:sz w:val="21"/>
    </w:rPr>
  </w:style>
  <w:style w:type="paragraph" w:customStyle="1" w:styleId="C71A6592064F42A99EA628D5DCF65930">
    <w:name w:val="C71A6592064F42A99EA628D5DCF65930"/>
    <w:rsid w:val="001F75A7"/>
    <w:pPr>
      <w:widowControl w:val="0"/>
      <w:spacing w:after="0" w:line="240" w:lineRule="auto"/>
      <w:jc w:val="both"/>
    </w:pPr>
    <w:rPr>
      <w:kern w:val="2"/>
      <w:sz w:val="21"/>
    </w:rPr>
  </w:style>
  <w:style w:type="paragraph" w:customStyle="1" w:styleId="4CEC0C66B6504D679F57675156C3C784">
    <w:name w:val="4CEC0C66B6504D679F57675156C3C784"/>
    <w:rsid w:val="001F75A7"/>
    <w:pPr>
      <w:widowControl w:val="0"/>
      <w:spacing w:after="0" w:line="240" w:lineRule="auto"/>
      <w:jc w:val="both"/>
    </w:pPr>
    <w:rPr>
      <w:kern w:val="2"/>
      <w:sz w:val="21"/>
    </w:rPr>
  </w:style>
  <w:style w:type="paragraph" w:customStyle="1" w:styleId="E6F08DDCA3184D53AB600161B825BD98">
    <w:name w:val="E6F08DDCA3184D53AB600161B825BD98"/>
    <w:rsid w:val="001F75A7"/>
    <w:pPr>
      <w:widowControl w:val="0"/>
      <w:spacing w:after="0" w:line="240" w:lineRule="auto"/>
      <w:jc w:val="both"/>
    </w:pPr>
    <w:rPr>
      <w:kern w:val="2"/>
      <w:sz w:val="21"/>
    </w:rPr>
  </w:style>
  <w:style w:type="paragraph" w:customStyle="1" w:styleId="BB7B3FAD057842BE82E38EA192F52B7F">
    <w:name w:val="BB7B3FAD057842BE82E38EA192F52B7F"/>
    <w:rsid w:val="001F75A7"/>
    <w:pPr>
      <w:widowControl w:val="0"/>
      <w:spacing w:after="0" w:line="240" w:lineRule="auto"/>
      <w:jc w:val="both"/>
    </w:pPr>
    <w:rPr>
      <w:kern w:val="2"/>
      <w:sz w:val="21"/>
    </w:rPr>
  </w:style>
  <w:style w:type="paragraph" w:customStyle="1" w:styleId="3A2444EDFAB8476989E73BE8A333F5C5">
    <w:name w:val="3A2444EDFAB8476989E73BE8A333F5C5"/>
    <w:rsid w:val="001F75A7"/>
    <w:pPr>
      <w:widowControl w:val="0"/>
      <w:spacing w:after="0" w:line="240" w:lineRule="auto"/>
      <w:jc w:val="both"/>
    </w:pPr>
    <w:rPr>
      <w:kern w:val="2"/>
      <w:sz w:val="21"/>
    </w:rPr>
  </w:style>
  <w:style w:type="paragraph" w:customStyle="1" w:styleId="DA42F8AFD35345E2B3B6FD93F10AA4BA">
    <w:name w:val="DA42F8AFD35345E2B3B6FD93F10AA4BA"/>
    <w:rsid w:val="001F75A7"/>
    <w:pPr>
      <w:widowControl w:val="0"/>
      <w:spacing w:after="0" w:line="240" w:lineRule="auto"/>
      <w:jc w:val="both"/>
    </w:pPr>
    <w:rPr>
      <w:kern w:val="2"/>
      <w:sz w:val="21"/>
    </w:rPr>
  </w:style>
  <w:style w:type="paragraph" w:customStyle="1" w:styleId="7C97F8EEC8114552800C739F6568A8A6">
    <w:name w:val="7C97F8EEC8114552800C739F6568A8A6"/>
    <w:rsid w:val="001F75A7"/>
    <w:pPr>
      <w:widowControl w:val="0"/>
      <w:spacing w:after="0" w:line="240" w:lineRule="auto"/>
      <w:jc w:val="both"/>
    </w:pPr>
    <w:rPr>
      <w:kern w:val="2"/>
      <w:sz w:val="21"/>
    </w:rPr>
  </w:style>
  <w:style w:type="paragraph" w:customStyle="1" w:styleId="1329977CC4B2434E856B1815CC9A205C">
    <w:name w:val="1329977CC4B2434E856B1815CC9A205C"/>
    <w:rsid w:val="001F75A7"/>
    <w:pPr>
      <w:widowControl w:val="0"/>
      <w:spacing w:after="0" w:line="240" w:lineRule="auto"/>
      <w:jc w:val="both"/>
    </w:pPr>
    <w:rPr>
      <w:kern w:val="2"/>
      <w:sz w:val="21"/>
    </w:rPr>
  </w:style>
  <w:style w:type="paragraph" w:customStyle="1" w:styleId="A961D9251B574B8B857F03760A1B9270">
    <w:name w:val="A961D9251B574B8B857F03760A1B9270"/>
    <w:rsid w:val="001D79E3"/>
    <w:pPr>
      <w:spacing w:after="160" w:line="259" w:lineRule="auto"/>
    </w:pPr>
    <w:rPr>
      <w:lang w:val="bg-BG" w:eastAsia="bg-B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D487A86-92B5-4F24-9108-BC1A1998D6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TS103463080</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c:creator>
  <cp:lastModifiedBy>Pesho</cp:lastModifiedBy>
  <cp:revision>3</cp:revision>
  <dcterms:created xsi:type="dcterms:W3CDTF">2015-05-27T10:28:00Z</dcterms:created>
  <dcterms:modified xsi:type="dcterms:W3CDTF">2015-05-27T10:28:00Z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TC034630809991</vt:lpwstr>
  </property>
</Properties>
</file>