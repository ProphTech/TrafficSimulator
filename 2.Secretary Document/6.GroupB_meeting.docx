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328BF" w14:textId="2632F6AC" w:rsidR="005D58FB" w:rsidRDefault="00986435">
      <w:pPr>
        <w:pStyle w:val="Title"/>
      </w:pPr>
      <w:sdt>
        <w:sdtPr>
          <w:id w:val="745540532"/>
          <w:placeholder>
            <w:docPart w:val="9694DD6133434A468C744BCC5A286292"/>
          </w:placeholder>
        </w:sdtPr>
        <w:sdtEndPr/>
        <w:sdtContent>
          <w:r w:rsidR="00B61D2D">
            <w:rPr>
              <w:rFonts w:hint="eastAsia"/>
              <w:lang w:eastAsia="zh-CN"/>
            </w:rPr>
            <w:t>Group B</w:t>
          </w:r>
        </w:sdtContent>
      </w:sdt>
      <w:r w:rsidR="008A01A7">
        <w:t xml:space="preserve"> |MINUTES</w:t>
      </w:r>
    </w:p>
    <w:p w14:paraId="7E9EEE91" w14:textId="406166A7" w:rsidR="005D58FB" w:rsidRDefault="008A01A7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9AA6600656A54E81BC46AC36FED8D495"/>
          </w:placeholder>
          <w:date w:fullDate="2015-03-25T14:0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C25684">
            <w:rPr>
              <w:rStyle w:val="SubtleEmphasis"/>
            </w:rPr>
            <w:t>3/25/2015 2:05 PM</w:t>
          </w:r>
        </w:sdtContent>
      </w:sdt>
      <w:r>
        <w:t xml:space="preserve"> | Meeting location </w:t>
      </w:r>
      <w:sdt>
        <w:sdtPr>
          <w:rPr>
            <w:rStyle w:val="SubtleEmphasis"/>
          </w:rPr>
          <w:id w:val="465398058"/>
          <w:placeholder>
            <w:docPart w:val="FBF1EF541DD74EAEA058E8CBCA1C1112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565DD">
            <w:rPr>
              <w:rStyle w:val="SubtleEmphasis"/>
            </w:rPr>
            <w:t>R</w:t>
          </w:r>
          <w:r w:rsidR="00FE0E4B">
            <w:rPr>
              <w:rStyle w:val="SubtleEmphasis"/>
            </w:rPr>
            <w:t>1</w:t>
          </w:r>
          <w:r w:rsidR="00997095">
            <w:rPr>
              <w:rStyle w:val="SubtleEmphasis"/>
              <w:rFonts w:hint="eastAsia"/>
              <w:lang w:eastAsia="zh-CN"/>
            </w:rPr>
            <w:t xml:space="preserve"> </w:t>
          </w:r>
          <w:r w:rsidR="0057577E">
            <w:rPr>
              <w:rStyle w:val="SubtleEmphasis"/>
              <w:rFonts w:hint="eastAsia"/>
              <w:lang w:eastAsia="zh-CN"/>
            </w:rPr>
            <w:t>4th floor open area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400"/>
        <w:gridCol w:w="5400"/>
      </w:tblGrid>
      <w:tr w:rsidR="005D58FB" w14:paraId="3789A9CA" w14:textId="77777777">
        <w:tc>
          <w:tcPr>
            <w:tcW w:w="5400" w:type="dxa"/>
          </w:tcPr>
          <w:tbl>
            <w:tblPr>
              <w:tblW w:w="5404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13"/>
              <w:gridCol w:w="2991"/>
            </w:tblGrid>
            <w:tr w:rsidR="005D58FB" w14:paraId="0DD46F1E" w14:textId="77777777" w:rsidTr="007E5AC6">
              <w:trPr>
                <w:trHeight w:val="533"/>
              </w:trPr>
              <w:tc>
                <w:tcPr>
                  <w:tcW w:w="2413" w:type="dxa"/>
                  <w:tcBorders>
                    <w:left w:val="nil"/>
                  </w:tcBorders>
                </w:tcPr>
                <w:p w14:paraId="32331FF2" w14:textId="77777777" w:rsidR="005D58FB" w:rsidRDefault="008A01A7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DCD0F0BCBFFE4139A8FC449655ABA111"/>
                  </w:placeholder>
                </w:sdtPr>
                <w:sdtEndPr/>
                <w:sdtContent>
                  <w:tc>
                    <w:tcPr>
                      <w:tcW w:w="2991" w:type="dxa"/>
                      <w:tcBorders>
                        <w:right w:val="single" w:sz="8" w:space="0" w:color="F07F09" w:themeColor="accent1"/>
                      </w:tcBorders>
                    </w:tcPr>
                    <w:p w14:paraId="6E5D56B6" w14:textId="40E245AA" w:rsidR="005D58FB" w:rsidRDefault="00057D4A" w:rsidP="00057D4A">
                      <w:pPr>
                        <w:spacing w:after="0"/>
                        <w:ind w:left="0"/>
                      </w:pPr>
                      <w:r>
                        <w:t>Todor</w:t>
                      </w:r>
                    </w:p>
                  </w:tc>
                </w:sdtContent>
              </w:sdt>
            </w:tr>
            <w:tr w:rsidR="005D58FB" w14:paraId="64ED37D1" w14:textId="77777777" w:rsidTr="007E5AC6">
              <w:trPr>
                <w:trHeight w:val="554"/>
              </w:trPr>
              <w:tc>
                <w:tcPr>
                  <w:tcW w:w="2413" w:type="dxa"/>
                  <w:tcBorders>
                    <w:left w:val="nil"/>
                  </w:tcBorders>
                </w:tcPr>
                <w:p w14:paraId="29B79410" w14:textId="77777777" w:rsidR="005D58FB" w:rsidRDefault="008A01A7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27740409A71F4B4A8560F34199BE81BD"/>
                  </w:placeholder>
                </w:sdtPr>
                <w:sdtEndPr/>
                <w:sdtContent>
                  <w:tc>
                    <w:tcPr>
                      <w:tcW w:w="2991" w:type="dxa"/>
                      <w:tcBorders>
                        <w:right w:val="single" w:sz="8" w:space="0" w:color="F07F09" w:themeColor="accent1"/>
                      </w:tcBorders>
                    </w:tcPr>
                    <w:p w14:paraId="02B7EC34" w14:textId="64DE88B4" w:rsidR="005D58FB" w:rsidRDefault="007E5AC6" w:rsidP="007E5AC6">
                      <w:pPr>
                        <w:spacing w:after="0"/>
                      </w:pPr>
                      <w:r>
                        <w:rPr>
                          <w:lang w:eastAsia="zh-CN"/>
                        </w:rPr>
                        <w:t>Mentor Meeting</w:t>
                      </w:r>
                    </w:p>
                  </w:tc>
                </w:sdtContent>
              </w:sdt>
            </w:tr>
            <w:tr w:rsidR="005D58FB" w14:paraId="3B32A0FD" w14:textId="77777777" w:rsidTr="007E5AC6">
              <w:trPr>
                <w:trHeight w:val="554"/>
              </w:trPr>
              <w:tc>
                <w:tcPr>
                  <w:tcW w:w="2413" w:type="dxa"/>
                  <w:tcBorders>
                    <w:left w:val="nil"/>
                  </w:tcBorders>
                </w:tcPr>
                <w:p w14:paraId="7B833E37" w14:textId="77777777" w:rsidR="005D58FB" w:rsidRDefault="008A01A7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DCD0F0BCBFFE4139A8FC449655ABA111"/>
                  </w:placeholder>
                </w:sdtPr>
                <w:sdtEndPr/>
                <w:sdtContent>
                  <w:tc>
                    <w:tcPr>
                      <w:tcW w:w="2991" w:type="dxa"/>
                      <w:tcBorders>
                        <w:right w:val="single" w:sz="8" w:space="0" w:color="F07F09" w:themeColor="accent1"/>
                      </w:tcBorders>
                    </w:tcPr>
                    <w:p w14:paraId="74F6CD65" w14:textId="1ACCA68A" w:rsidR="005D58FB" w:rsidRDefault="0037638B" w:rsidP="00FA42B3">
                      <w:pPr>
                        <w:spacing w:after="0"/>
                      </w:pPr>
                      <w:r>
                        <w:rPr>
                          <w:lang w:eastAsia="zh-CN"/>
                        </w:rPr>
                        <w:t>Kalina</w:t>
                      </w:r>
                    </w:p>
                  </w:tc>
                </w:sdtContent>
              </w:sdt>
            </w:tr>
            <w:tr w:rsidR="005D58FB" w14:paraId="103FE6C1" w14:textId="77777777" w:rsidTr="007E5AC6">
              <w:trPr>
                <w:trHeight w:val="554"/>
              </w:trPr>
              <w:tc>
                <w:tcPr>
                  <w:tcW w:w="2413" w:type="dxa"/>
                  <w:tcBorders>
                    <w:left w:val="nil"/>
                  </w:tcBorders>
                </w:tcPr>
                <w:p w14:paraId="2056E925" w14:textId="77777777" w:rsidR="005D58FB" w:rsidRDefault="008A01A7">
                  <w:pPr>
                    <w:pStyle w:val="Heading3"/>
                    <w:spacing w:after="0"/>
                    <w:rPr>
                      <w:lang w:eastAsia="zh-CN"/>
                    </w:rPr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DCD0F0BCBFFE4139A8FC449655ABA111"/>
                  </w:placeholder>
                </w:sdtPr>
                <w:sdtEndPr/>
                <w:sdtContent>
                  <w:tc>
                    <w:tcPr>
                      <w:tcW w:w="2991" w:type="dxa"/>
                      <w:tcBorders>
                        <w:right w:val="single" w:sz="8" w:space="0" w:color="F07F09" w:themeColor="accent1"/>
                      </w:tcBorders>
                    </w:tcPr>
                    <w:p w14:paraId="413B051C" w14:textId="67E0AE95" w:rsidR="005D58FB" w:rsidRDefault="0037638B" w:rsidP="003243D7">
                      <w:pPr>
                        <w:spacing w:after="0"/>
                      </w:pPr>
                      <w:r>
                        <w:t>Jianfei</w:t>
                      </w:r>
                    </w:p>
                  </w:tc>
                </w:sdtContent>
              </w:sdt>
            </w:tr>
            <w:tr w:rsidR="005D58FB" w14:paraId="06509F19" w14:textId="77777777" w:rsidTr="007E5AC6">
              <w:trPr>
                <w:trHeight w:val="554"/>
              </w:trPr>
              <w:tc>
                <w:tcPr>
                  <w:tcW w:w="2413" w:type="dxa"/>
                  <w:tcBorders>
                    <w:left w:val="nil"/>
                  </w:tcBorders>
                </w:tcPr>
                <w:p w14:paraId="7E843CF2" w14:textId="77777777" w:rsidR="005D58FB" w:rsidRDefault="008A01A7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91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id w:val="-90628238"/>
                    <w:placeholder>
                      <w:docPart w:val="DCD0F0BCBFFE4139A8FC449655ABA111"/>
                    </w:placeholder>
                  </w:sdtPr>
                  <w:sdtEndPr/>
                  <w:sdtContent>
                    <w:p w14:paraId="32231104" w14:textId="709E058F" w:rsidR="005D58FB" w:rsidRDefault="0037638B" w:rsidP="0037638B">
                      <w:pPr>
                        <w:spacing w:after="0"/>
                      </w:pPr>
                      <w:r>
                        <w:t>Jianfei</w:t>
                      </w:r>
                    </w:p>
                  </w:sdtContent>
                </w:sdt>
              </w:tc>
            </w:tr>
          </w:tbl>
          <w:p w14:paraId="5DF430FC" w14:textId="77777777" w:rsidR="005D58FB" w:rsidRDefault="005D58FB">
            <w:pPr>
              <w:spacing w:after="0"/>
            </w:pPr>
          </w:p>
        </w:tc>
        <w:tc>
          <w:tcPr>
            <w:tcW w:w="5400" w:type="dxa"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5400"/>
            </w:tblGrid>
            <w:tr w:rsidR="005D58FB" w14:paraId="0577E307" w14:textId="77777777">
              <w:tc>
                <w:tcPr>
                  <w:tcW w:w="5361" w:type="dxa"/>
                </w:tcPr>
                <w:p w14:paraId="7C082882" w14:textId="522E5302" w:rsidR="005D58FB" w:rsidRDefault="008A01A7">
                  <w:pPr>
                    <w:spacing w:after="0"/>
                  </w:pPr>
                  <w:r>
                    <w:t>Attendees</w:t>
                  </w:r>
                  <w:r w:rsidR="00057D4A">
                    <w:t>:</w:t>
                  </w:r>
                </w:p>
                <w:p w14:paraId="6006F1D2" w14:textId="3A4497DB" w:rsidR="005D58FB" w:rsidRDefault="00986435" w:rsidP="00AA5D88">
                  <w:pPr>
                    <w:spacing w:after="0"/>
                  </w:pPr>
                  <w:sdt>
                    <w:sdtPr>
                      <w:id w:val="1493522722"/>
                      <w:placeholder>
                        <w:docPart w:val="5FBCD7E3B15740F3A19BA69C2D9D47A2"/>
                      </w:placeholder>
                    </w:sdtPr>
                    <w:sdtEndPr/>
                    <w:sdtContent>
                      <w:r w:rsidR="007E5AC6">
                        <w:rPr>
                          <w:rFonts w:hint="eastAsia"/>
                          <w:lang w:eastAsia="zh-CN"/>
                        </w:rPr>
                        <w:t>Evan</w:t>
                      </w:r>
                    </w:sdtContent>
                  </w:sdt>
                </w:p>
              </w:tc>
            </w:tr>
          </w:tbl>
          <w:p w14:paraId="634D3FEF" w14:textId="77777777" w:rsidR="005D58FB" w:rsidRDefault="00AA5D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Todor</w:t>
            </w:r>
          </w:p>
          <w:p w14:paraId="29145EAD" w14:textId="77777777" w:rsidR="008A2215" w:rsidRDefault="007E5AC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  <w:r>
              <w:rPr>
                <w:lang w:eastAsia="zh-CN"/>
              </w:rPr>
              <w:t>idi</w:t>
            </w:r>
          </w:p>
          <w:p w14:paraId="20EEC832" w14:textId="77777777" w:rsidR="007E5AC6" w:rsidRDefault="007E5AC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Kalina</w:t>
            </w:r>
          </w:p>
          <w:p w14:paraId="51A16F2F" w14:textId="77777777" w:rsidR="007E5AC6" w:rsidRDefault="007E5AC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Jiaqi</w:t>
            </w:r>
          </w:p>
          <w:p w14:paraId="3933403B" w14:textId="29711F77" w:rsidR="007E5AC6" w:rsidRDefault="007E5AC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Jianfei</w:t>
            </w:r>
          </w:p>
          <w:p w14:paraId="259A9D1A" w14:textId="4C991DAD" w:rsidR="007E5AC6" w:rsidRDefault="007E5AC6">
            <w:pPr>
              <w:spacing w:after="0"/>
              <w:rPr>
                <w:lang w:eastAsia="zh-CN"/>
              </w:rPr>
            </w:pPr>
          </w:p>
        </w:tc>
      </w:tr>
    </w:tbl>
    <w:p w14:paraId="37437ED4" w14:textId="7E33EF52" w:rsidR="005D58FB" w:rsidRDefault="008A01A7">
      <w:pPr>
        <w:pStyle w:val="Heading1"/>
      </w:pPr>
      <w:r>
        <w:t>Agenda topics</w:t>
      </w:r>
    </w:p>
    <w:p w14:paraId="336559B1" w14:textId="14D42F69" w:rsidR="005D58FB" w:rsidRDefault="008A01A7">
      <w:pPr>
        <w:pStyle w:val="Subtitle"/>
        <w:rPr>
          <w:lang w:eastAsia="zh-CN"/>
        </w:rPr>
      </w:pPr>
      <w:r>
        <w:t xml:space="preserve">Time allotted | </w:t>
      </w:r>
      <w:sdt>
        <w:sdtPr>
          <w:rPr>
            <w:rStyle w:val="SubtleEmphasis"/>
          </w:rPr>
          <w:id w:val="252406536"/>
          <w:placeholder>
            <w:docPart w:val="A295A6B22777440DACAFDC7F742A5732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C25684">
            <w:rPr>
              <w:rStyle w:val="SubtleEmphasis"/>
              <w:rFonts w:hint="eastAsia"/>
              <w:lang w:eastAsia="zh-CN"/>
            </w:rPr>
            <w:t>60</w:t>
          </w:r>
          <w:r w:rsidR="008F6D61">
            <w:rPr>
              <w:rStyle w:val="SubtleEmphasis"/>
              <w:rFonts w:hint="eastAsia"/>
              <w:lang w:eastAsia="zh-CN"/>
            </w:rPr>
            <w:t>mins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834833282"/>
          <w:placeholder>
            <w:docPart w:val="4F609A5DE3EA4787AE3BE47339B81515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385C6B">
            <w:rPr>
              <w:rStyle w:val="SubtleEmphasis"/>
              <w:rFonts w:hint="eastAsia"/>
              <w:lang w:eastAsia="zh-CN"/>
            </w:rPr>
            <w:t xml:space="preserve">Meeting with </w:t>
          </w:r>
          <w:r w:rsidR="003376D0">
            <w:rPr>
              <w:rStyle w:val="SubtleEmphasis"/>
              <w:lang w:eastAsia="zh-CN"/>
            </w:rPr>
            <w:t>mentor</w:t>
          </w:r>
        </w:sdtContent>
      </w:sdt>
      <w:r w:rsidR="00C25684">
        <w:t xml:space="preserve"> | Presenter:Kalina Pe</w:t>
      </w:r>
      <w:r w:rsidR="00C25684">
        <w:rPr>
          <w:rFonts w:hint="eastAsia"/>
          <w:lang w:eastAsia="zh-CN"/>
        </w:rPr>
        <w:t>trova</w:t>
      </w:r>
    </w:p>
    <w:p w14:paraId="522EAA80" w14:textId="011E23A6" w:rsidR="005D58FB" w:rsidRDefault="008A01A7">
      <w:r>
        <w:t>Discussion</w:t>
      </w:r>
      <w:r w:rsidR="00943232">
        <w:rPr>
          <w:rFonts w:hint="eastAsia"/>
          <w:lang w:eastAsia="zh-CN"/>
        </w:rPr>
        <w:t>:</w:t>
      </w:r>
      <w:r>
        <w:t xml:space="preserve"> </w:t>
      </w:r>
      <w:sdt>
        <w:sdtPr>
          <w:id w:val="983351720"/>
          <w:placeholder>
            <w:docPart w:val="6CF5296530CD47C1949E17D011C00759"/>
          </w:placeholder>
        </w:sdtPr>
        <w:sdtEndPr/>
        <w:sdtContent>
          <w:r w:rsidR="00923036">
            <w:rPr>
              <w:rFonts w:hint="eastAsia"/>
              <w:lang w:eastAsia="zh-CN"/>
            </w:rPr>
            <w:t xml:space="preserve">Discuss working principle of </w:t>
          </w:r>
          <w:r w:rsidR="00862F31">
            <w:rPr>
              <w:rFonts w:hint="eastAsia"/>
              <w:lang w:eastAsia="zh-CN"/>
            </w:rPr>
            <w:t xml:space="preserve">the application in </w:t>
          </w:r>
          <w:r w:rsidR="0037638B">
            <w:rPr>
              <w:rFonts w:hint="eastAsia"/>
              <w:lang w:eastAsia="zh-CN"/>
            </w:rPr>
            <w:t xml:space="preserve">normal situation, also </w:t>
          </w:r>
          <w:r w:rsidR="00862F31">
            <w:rPr>
              <w:rFonts w:hint="eastAsia"/>
              <w:lang w:eastAsia="zh-CN"/>
            </w:rPr>
            <w:t>think about some complex situation</w:t>
          </w:r>
          <w:r w:rsidR="0037638B">
            <w:rPr>
              <w:lang w:eastAsia="zh-CN"/>
            </w:rPr>
            <w:t>s</w:t>
          </w:r>
          <w:r w:rsidR="00862F31">
            <w:rPr>
              <w:rFonts w:hint="eastAsia"/>
              <w:lang w:eastAsia="zh-CN"/>
            </w:rPr>
            <w:t>.</w:t>
          </w:r>
          <w:r w:rsidR="00CA4309">
            <w:rPr>
              <w:rFonts w:hint="eastAsia"/>
              <w:lang w:eastAsia="zh-CN"/>
            </w:rPr>
            <w:t xml:space="preserve"> Get feedback for the URS , and discuss the </w:t>
          </w:r>
          <w:r w:rsidR="00DC6D44">
            <w:rPr>
              <w:rFonts w:hint="eastAsia"/>
              <w:lang w:eastAsia="zh-CN"/>
            </w:rPr>
            <w:t xml:space="preserve"> simulation problems.</w:t>
          </w:r>
          <w:r w:rsidR="00A6321E">
            <w:rPr>
              <w:rFonts w:hint="eastAsia"/>
              <w:lang w:eastAsia="zh-CN"/>
            </w:rPr>
            <w:t xml:space="preserve"> Finally, get all project-members</w:t>
          </w:r>
          <w:r w:rsidR="00A6321E">
            <w:rPr>
              <w:lang w:eastAsia="zh-CN"/>
            </w:rPr>
            <w:t>’</w:t>
          </w:r>
          <w:r w:rsidR="00A6321E">
            <w:rPr>
              <w:rFonts w:hint="eastAsia"/>
              <w:lang w:eastAsia="zh-CN"/>
            </w:rPr>
            <w:t xml:space="preserve"> permission and tutor</w:t>
          </w:r>
          <w:r w:rsidR="00A6321E">
            <w:rPr>
              <w:lang w:eastAsia="zh-CN"/>
            </w:rPr>
            <w:t>’</w:t>
          </w:r>
          <w:r w:rsidR="00A6321E">
            <w:rPr>
              <w:rFonts w:hint="eastAsia"/>
              <w:lang w:eastAsia="zh-CN"/>
            </w:rPr>
            <w:t>s advice, we add a new group member to our group.</w:t>
          </w:r>
        </w:sdtContent>
      </w:sdt>
    </w:p>
    <w:p w14:paraId="634FCA1D" w14:textId="7C4A4ADA" w:rsidR="005D58FB" w:rsidRDefault="008A01A7">
      <w:r>
        <w:t>Conclusion</w:t>
      </w:r>
      <w:r w:rsidR="00943232">
        <w:rPr>
          <w:rFonts w:hint="eastAsia"/>
          <w:lang w:eastAsia="zh-CN"/>
        </w:rPr>
        <w:t>:</w:t>
      </w:r>
      <w:r>
        <w:t xml:space="preserve"> </w:t>
      </w:r>
      <w:sdt>
        <w:sdtPr>
          <w:id w:val="-1232158815"/>
          <w:placeholder>
            <w:docPart w:val="5B6AA91523C84DD69635E1D9BC0A9473"/>
          </w:placeholder>
        </w:sdtPr>
        <w:sdtEndPr/>
        <w:sdtContent>
          <w:r w:rsidR="00DC6D44">
            <w:rPr>
              <w:rFonts w:hint="eastAsia"/>
              <w:lang w:eastAsia="zh-CN"/>
            </w:rPr>
            <w:t>For the use case, we need put more information to the exception</w:t>
          </w:r>
          <w:r w:rsidR="0037638B">
            <w:rPr>
              <w:lang w:eastAsia="zh-CN"/>
            </w:rPr>
            <w:t xml:space="preserve"> part</w:t>
          </w:r>
          <w:bookmarkStart w:id="0" w:name="_GoBack"/>
          <w:bookmarkEnd w:id="0"/>
          <w:r w:rsidR="00DC6D44">
            <w:rPr>
              <w:rFonts w:hint="eastAsia"/>
              <w:lang w:eastAsia="zh-CN"/>
            </w:rPr>
            <w:t>.</w:t>
          </w:r>
          <w:r w:rsidR="00A6321E">
            <w:rPr>
              <w:rFonts w:hint="eastAsia"/>
              <w:lang w:eastAsia="zh-CN"/>
            </w:rPr>
            <w:t xml:space="preserve"> </w:t>
          </w:r>
          <w:r w:rsidR="00A6321E">
            <w:rPr>
              <w:lang w:eastAsia="zh-CN"/>
            </w:rPr>
            <w:t>P</w:t>
          </w:r>
          <w:r w:rsidR="00A6321E">
            <w:rPr>
              <w:rFonts w:hint="eastAsia"/>
              <w:lang w:eastAsia="zh-CN"/>
            </w:rPr>
            <w:t>re-condition of URS need to be more specific.</w:t>
          </w:r>
        </w:sdtContent>
      </w:sdt>
    </w:p>
    <w:tbl>
      <w:tblPr>
        <w:tblW w:w="509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421"/>
        <w:gridCol w:w="2293"/>
        <w:gridCol w:w="2293"/>
      </w:tblGrid>
      <w:tr w:rsidR="005D58FB" w14:paraId="595EFA9E" w14:textId="77777777" w:rsidTr="00057D4A">
        <w:trPr>
          <w:trHeight w:val="591"/>
          <w:tblHeader/>
        </w:trPr>
        <w:tc>
          <w:tcPr>
            <w:tcW w:w="6422" w:type="dxa"/>
          </w:tcPr>
          <w:p w14:paraId="07099DAB" w14:textId="77777777" w:rsidR="005D58FB" w:rsidRDefault="008A01A7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93" w:type="dxa"/>
          </w:tcPr>
          <w:p w14:paraId="16F26883" w14:textId="77777777" w:rsidR="005D58FB" w:rsidRDefault="008A01A7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93" w:type="dxa"/>
          </w:tcPr>
          <w:p w14:paraId="6CA036B0" w14:textId="77777777" w:rsidR="005D58FB" w:rsidRDefault="008A01A7">
            <w:pPr>
              <w:pStyle w:val="Heading2"/>
              <w:spacing w:after="0"/>
            </w:pPr>
            <w:r>
              <w:t>Deadline</w:t>
            </w:r>
          </w:p>
        </w:tc>
      </w:tr>
      <w:tr w:rsidR="005D58FB" w14:paraId="4E1ABBBF" w14:textId="77777777" w:rsidTr="00057D4A">
        <w:trPr>
          <w:trHeight w:val="431"/>
        </w:trPr>
        <w:sdt>
          <w:sdtPr>
            <w:id w:val="-2051980392"/>
            <w:placeholder>
              <w:docPart w:val="A9FD75708D864E109E3A979BFEC6963B"/>
            </w:placeholder>
          </w:sdtPr>
          <w:sdtEndPr/>
          <w:sdtContent>
            <w:tc>
              <w:tcPr>
                <w:tcW w:w="6422" w:type="dxa"/>
              </w:tcPr>
              <w:p w14:paraId="2BC162D4" w14:textId="00BF6CC8" w:rsidR="005D58FB" w:rsidRDefault="00923036" w:rsidP="00923036">
                <w:pPr>
                  <w:spacing w:after="0"/>
                  <w:ind w:left="0"/>
                </w:pPr>
                <w:r>
                  <w:rPr>
                    <w:rFonts w:hint="eastAsia"/>
                    <w:lang w:eastAsia="zh-CN"/>
                  </w:rPr>
                  <w:t>TEST PLAN</w:t>
                </w:r>
              </w:p>
            </w:tc>
          </w:sdtContent>
        </w:sdt>
        <w:sdt>
          <w:sdtPr>
            <w:id w:val="1861236787"/>
            <w:placeholder>
              <w:docPart w:val="7EB1427C81E14D58ADCBFBDFBC96E4A9"/>
            </w:placeholder>
          </w:sdtPr>
          <w:sdtEndPr/>
          <w:sdtContent>
            <w:tc>
              <w:tcPr>
                <w:tcW w:w="2293" w:type="dxa"/>
              </w:tcPr>
              <w:p w14:paraId="34F93A47" w14:textId="2198BD37" w:rsidR="005D58FB" w:rsidRDefault="00142145" w:rsidP="00142145">
                <w:pPr>
                  <w:spacing w:after="0"/>
                </w:pPr>
                <w:r>
                  <w:rPr>
                    <w:rFonts w:hint="eastAsia"/>
                    <w:lang w:eastAsia="zh-CN"/>
                  </w:rPr>
                  <w:t>All</w:t>
                </w:r>
              </w:p>
            </w:tc>
          </w:sdtContent>
        </w:sdt>
        <w:sdt>
          <w:sdtPr>
            <w:id w:val="1322465947"/>
            <w:placeholder>
              <w:docPart w:val="6696A7BBBF4E4D51BE2B5F705FD0479A"/>
            </w:placeholder>
            <w:date w:fullDate="2015-03-29T14:05:00Z"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93" w:type="dxa"/>
              </w:tcPr>
              <w:p w14:paraId="583D98C6" w14:textId="02656DB5" w:rsidR="005D58FB" w:rsidRDefault="00923036" w:rsidP="00E571B2">
                <w:pPr>
                  <w:spacing w:after="0"/>
                </w:pPr>
                <w:r>
                  <w:t>3/29/2015 2:05 PM</w:t>
                </w:r>
              </w:p>
            </w:tc>
          </w:sdtContent>
        </w:sdt>
      </w:tr>
      <w:tr w:rsidR="006810E0" w14:paraId="76735925" w14:textId="77777777" w:rsidTr="00057D4A">
        <w:trPr>
          <w:trHeight w:val="463"/>
        </w:trPr>
        <w:tc>
          <w:tcPr>
            <w:tcW w:w="6422" w:type="dxa"/>
          </w:tcPr>
          <w:p w14:paraId="34751150" w14:textId="1EA7AA4C" w:rsidR="006810E0" w:rsidRPr="006810E0" w:rsidRDefault="00923036" w:rsidP="006810E0">
            <w:pPr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Repair Use case</w:t>
            </w:r>
          </w:p>
        </w:tc>
        <w:tc>
          <w:tcPr>
            <w:tcW w:w="2293" w:type="dxa"/>
          </w:tcPr>
          <w:p w14:paraId="0A25FB10" w14:textId="6A6A5E61" w:rsidR="006810E0" w:rsidRDefault="00057D4A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All</w:t>
            </w:r>
          </w:p>
        </w:tc>
        <w:tc>
          <w:tcPr>
            <w:tcW w:w="2293" w:type="dxa"/>
          </w:tcPr>
          <w:p w14:paraId="6E1D55D9" w14:textId="17FC0A49" w:rsidR="006810E0" w:rsidRDefault="00923036">
            <w:pPr>
              <w:spacing w:after="0"/>
            </w:pPr>
            <w:r>
              <w:t>3/</w:t>
            </w:r>
            <w:r>
              <w:rPr>
                <w:rFonts w:hint="eastAsia"/>
                <w:lang w:eastAsia="zh-CN"/>
              </w:rPr>
              <w:t>27</w:t>
            </w:r>
            <w:r w:rsidR="00057D4A">
              <w:t xml:space="preserve">/2015 </w:t>
            </w:r>
            <w:r>
              <w:rPr>
                <w:rFonts w:hint="eastAsia"/>
                <w:lang w:eastAsia="zh-CN"/>
              </w:rPr>
              <w:t>1</w:t>
            </w:r>
            <w:r w:rsidR="00057D4A">
              <w:t>2:25 PM</w:t>
            </w:r>
          </w:p>
        </w:tc>
      </w:tr>
    </w:tbl>
    <w:p w14:paraId="25BA4C6B" w14:textId="77777777" w:rsidR="0082366D" w:rsidRPr="006810E0" w:rsidRDefault="0082366D" w:rsidP="006810E0">
      <w:pPr>
        <w:ind w:left="0"/>
        <w:rPr>
          <w:lang w:eastAsia="zh-CN"/>
        </w:rPr>
      </w:pPr>
    </w:p>
    <w:sectPr w:rsidR="0082366D" w:rsidRPr="006810E0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C66B2" w14:textId="77777777" w:rsidR="00986435" w:rsidRDefault="00986435">
      <w:r>
        <w:separator/>
      </w:r>
    </w:p>
    <w:p w14:paraId="55CCA463" w14:textId="77777777" w:rsidR="00986435" w:rsidRDefault="00986435"/>
    <w:p w14:paraId="26CB4F32" w14:textId="77777777" w:rsidR="00986435" w:rsidRDefault="00986435"/>
  </w:endnote>
  <w:endnote w:type="continuationSeparator" w:id="0">
    <w:p w14:paraId="72FCBEFE" w14:textId="77777777" w:rsidR="00986435" w:rsidRDefault="00986435">
      <w:r>
        <w:continuationSeparator/>
      </w:r>
    </w:p>
    <w:p w14:paraId="65381D71" w14:textId="77777777" w:rsidR="00986435" w:rsidRDefault="00986435"/>
    <w:p w14:paraId="34CE6BF7" w14:textId="77777777" w:rsidR="00986435" w:rsidRDefault="009864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E3BAD" w14:textId="77777777" w:rsidR="005D58FB" w:rsidRDefault="008A01A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675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6373D" w14:textId="77777777" w:rsidR="00986435" w:rsidRDefault="00986435">
      <w:r>
        <w:separator/>
      </w:r>
    </w:p>
    <w:p w14:paraId="1D51C9F2" w14:textId="77777777" w:rsidR="00986435" w:rsidRDefault="00986435"/>
    <w:p w14:paraId="65BD17E3" w14:textId="77777777" w:rsidR="00986435" w:rsidRDefault="00986435"/>
  </w:footnote>
  <w:footnote w:type="continuationSeparator" w:id="0">
    <w:p w14:paraId="171A5944" w14:textId="77777777" w:rsidR="00986435" w:rsidRDefault="00986435">
      <w:r>
        <w:continuationSeparator/>
      </w:r>
    </w:p>
    <w:p w14:paraId="68DF43F7" w14:textId="77777777" w:rsidR="00986435" w:rsidRDefault="00986435"/>
    <w:p w14:paraId="583F58C2" w14:textId="77777777" w:rsidR="00986435" w:rsidRDefault="0098643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EBE"/>
    <w:rsid w:val="00011805"/>
    <w:rsid w:val="00013489"/>
    <w:rsid w:val="00057D4A"/>
    <w:rsid w:val="00072091"/>
    <w:rsid w:val="000A178E"/>
    <w:rsid w:val="000A1C5E"/>
    <w:rsid w:val="000A1E07"/>
    <w:rsid w:val="000E7A4C"/>
    <w:rsid w:val="00132CAA"/>
    <w:rsid w:val="00142145"/>
    <w:rsid w:val="00166916"/>
    <w:rsid w:val="00177EBE"/>
    <w:rsid w:val="00195138"/>
    <w:rsid w:val="001A3480"/>
    <w:rsid w:val="001A4F93"/>
    <w:rsid w:val="002511A7"/>
    <w:rsid w:val="00254145"/>
    <w:rsid w:val="002C07A2"/>
    <w:rsid w:val="00305008"/>
    <w:rsid w:val="003131E9"/>
    <w:rsid w:val="003243D7"/>
    <w:rsid w:val="003376D0"/>
    <w:rsid w:val="0034088A"/>
    <w:rsid w:val="00342A4A"/>
    <w:rsid w:val="00344A3A"/>
    <w:rsid w:val="00364D58"/>
    <w:rsid w:val="0037638B"/>
    <w:rsid w:val="00385C6B"/>
    <w:rsid w:val="00392A04"/>
    <w:rsid w:val="003A77B1"/>
    <w:rsid w:val="00463407"/>
    <w:rsid w:val="004675C7"/>
    <w:rsid w:val="00487D12"/>
    <w:rsid w:val="004A4F56"/>
    <w:rsid w:val="004D47D5"/>
    <w:rsid w:val="004E615C"/>
    <w:rsid w:val="004F38D0"/>
    <w:rsid w:val="00517529"/>
    <w:rsid w:val="005255D6"/>
    <w:rsid w:val="00574C91"/>
    <w:rsid w:val="0057577E"/>
    <w:rsid w:val="005C3C40"/>
    <w:rsid w:val="005D58FB"/>
    <w:rsid w:val="00653DED"/>
    <w:rsid w:val="006810E0"/>
    <w:rsid w:val="006A14C6"/>
    <w:rsid w:val="006A72C1"/>
    <w:rsid w:val="00747D8B"/>
    <w:rsid w:val="00766486"/>
    <w:rsid w:val="007973ED"/>
    <w:rsid w:val="007E5AC6"/>
    <w:rsid w:val="0081056E"/>
    <w:rsid w:val="0082366D"/>
    <w:rsid w:val="008451DB"/>
    <w:rsid w:val="00845302"/>
    <w:rsid w:val="00862F31"/>
    <w:rsid w:val="00873415"/>
    <w:rsid w:val="008A01A7"/>
    <w:rsid w:val="008A2215"/>
    <w:rsid w:val="008B1C4A"/>
    <w:rsid w:val="008F18B6"/>
    <w:rsid w:val="008F6D61"/>
    <w:rsid w:val="00907F19"/>
    <w:rsid w:val="00923036"/>
    <w:rsid w:val="00927366"/>
    <w:rsid w:val="00936404"/>
    <w:rsid w:val="00943232"/>
    <w:rsid w:val="00985593"/>
    <w:rsid w:val="00986435"/>
    <w:rsid w:val="00997095"/>
    <w:rsid w:val="009C3811"/>
    <w:rsid w:val="00A04925"/>
    <w:rsid w:val="00A10A6F"/>
    <w:rsid w:val="00A565DD"/>
    <w:rsid w:val="00A6321E"/>
    <w:rsid w:val="00AA5D88"/>
    <w:rsid w:val="00AB6222"/>
    <w:rsid w:val="00AC6B07"/>
    <w:rsid w:val="00AC6F8B"/>
    <w:rsid w:val="00AD0909"/>
    <w:rsid w:val="00B15E02"/>
    <w:rsid w:val="00B27714"/>
    <w:rsid w:val="00B42EA3"/>
    <w:rsid w:val="00B61D2D"/>
    <w:rsid w:val="00B646D4"/>
    <w:rsid w:val="00B94EE8"/>
    <w:rsid w:val="00BA614D"/>
    <w:rsid w:val="00BB44BC"/>
    <w:rsid w:val="00BC0327"/>
    <w:rsid w:val="00BC0AEF"/>
    <w:rsid w:val="00BC7CD9"/>
    <w:rsid w:val="00BF3566"/>
    <w:rsid w:val="00C25684"/>
    <w:rsid w:val="00C620F5"/>
    <w:rsid w:val="00CA4309"/>
    <w:rsid w:val="00CF1193"/>
    <w:rsid w:val="00D34A86"/>
    <w:rsid w:val="00D412A7"/>
    <w:rsid w:val="00D92389"/>
    <w:rsid w:val="00DA0FAE"/>
    <w:rsid w:val="00DC6D44"/>
    <w:rsid w:val="00E234B5"/>
    <w:rsid w:val="00E32BB5"/>
    <w:rsid w:val="00E571B2"/>
    <w:rsid w:val="00E61199"/>
    <w:rsid w:val="00E8497F"/>
    <w:rsid w:val="00E97809"/>
    <w:rsid w:val="00F00C88"/>
    <w:rsid w:val="00F24BE0"/>
    <w:rsid w:val="00F4687B"/>
    <w:rsid w:val="00F67E2A"/>
    <w:rsid w:val="00F7605A"/>
    <w:rsid w:val="00FA42B3"/>
    <w:rsid w:val="00FB030D"/>
    <w:rsid w:val="00FC0DE5"/>
    <w:rsid w:val="00FD3253"/>
    <w:rsid w:val="00FE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DDC3E3"/>
  <w15:docId w15:val="{A6F25628-8E89-45D0-A16B-A5BE940C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EB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S103463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94DD6133434A468C744BCC5A286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E2A38-B011-466B-A6CB-18EBB160CFB1}"/>
      </w:docPartPr>
      <w:docPartBody>
        <w:p w:rsidR="00D14291" w:rsidRDefault="003E5125">
          <w:pPr>
            <w:pStyle w:val="9694DD6133434A468C744BCC5A286292"/>
          </w:pPr>
          <w:r>
            <w:t>[Meeting Title]</w:t>
          </w:r>
        </w:p>
      </w:docPartBody>
    </w:docPart>
    <w:docPart>
      <w:docPartPr>
        <w:name w:val="9AA6600656A54E81BC46AC36FED8D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8FC5F-5644-474D-A3DF-163E5E8ED406}"/>
      </w:docPartPr>
      <w:docPartBody>
        <w:p w:rsidR="00D14291" w:rsidRDefault="003E5125">
          <w:pPr>
            <w:pStyle w:val="9AA6600656A54E81BC46AC36FED8D495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FBF1EF541DD74EAEA058E8CBCA1C1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19712-AF9C-4468-8CC8-C61DA6F3617D}"/>
      </w:docPartPr>
      <w:docPartBody>
        <w:p w:rsidR="00D14291" w:rsidRDefault="003E5125">
          <w:pPr>
            <w:pStyle w:val="FBF1EF541DD74EAEA058E8CBCA1C1112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DCD0F0BCBFFE4139A8FC449655ABA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84D78-22B4-4218-9DD9-A69B87CD1860}"/>
      </w:docPartPr>
      <w:docPartBody>
        <w:p w:rsidR="00D14291" w:rsidRDefault="003E5125">
          <w:pPr>
            <w:pStyle w:val="DCD0F0BCBFFE4139A8FC449655ABA111"/>
          </w:pPr>
          <w:r>
            <w:t>[Name]</w:t>
          </w:r>
        </w:p>
      </w:docPartBody>
    </w:docPart>
    <w:docPart>
      <w:docPartPr>
        <w:name w:val="27740409A71F4B4A8560F34199BE8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1C318-780D-48AB-B54E-FB4E0995031F}"/>
      </w:docPartPr>
      <w:docPartBody>
        <w:p w:rsidR="00D14291" w:rsidRDefault="003E5125">
          <w:pPr>
            <w:pStyle w:val="27740409A71F4B4A8560F34199BE81BD"/>
          </w:pPr>
          <w:r>
            <w:t>[Purpose]</w:t>
          </w:r>
        </w:p>
      </w:docPartBody>
    </w:docPart>
    <w:docPart>
      <w:docPartPr>
        <w:name w:val="5FBCD7E3B15740F3A19BA69C2D9D4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886B6-6977-4B61-9C0D-8D7CE28400EF}"/>
      </w:docPartPr>
      <w:docPartBody>
        <w:p w:rsidR="00D14291" w:rsidRDefault="003E5125">
          <w:pPr>
            <w:pStyle w:val="5FBCD7E3B15740F3A19BA69C2D9D47A2"/>
          </w:pPr>
          <w:r>
            <w:t>[Attendees]</w:t>
          </w:r>
        </w:p>
      </w:docPartBody>
    </w:docPart>
    <w:docPart>
      <w:docPartPr>
        <w:name w:val="A295A6B22777440DACAFDC7F742A5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E6976-4A01-4045-85EC-1C2A0F0B845F}"/>
      </w:docPartPr>
      <w:docPartBody>
        <w:p w:rsidR="00D14291" w:rsidRDefault="003E5125">
          <w:pPr>
            <w:pStyle w:val="A295A6B22777440DACAFDC7F742A573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F609A5DE3EA4787AE3BE47339B81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3CA00-2357-4AC0-AFE8-344FD053DB25}"/>
      </w:docPartPr>
      <w:docPartBody>
        <w:p w:rsidR="00D14291" w:rsidRDefault="003E5125">
          <w:pPr>
            <w:pStyle w:val="4F609A5DE3EA4787AE3BE47339B81515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6CF5296530CD47C1949E17D011C00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368ED-BC1B-422C-B464-9D8C141B326C}"/>
      </w:docPartPr>
      <w:docPartBody>
        <w:p w:rsidR="00D14291" w:rsidRDefault="003E5125">
          <w:pPr>
            <w:pStyle w:val="6CF5296530CD47C1949E17D011C00759"/>
          </w:pPr>
          <w:r>
            <w:t>[Conversation]</w:t>
          </w:r>
        </w:p>
      </w:docPartBody>
    </w:docPart>
    <w:docPart>
      <w:docPartPr>
        <w:name w:val="5B6AA91523C84DD69635E1D9BC0A9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4B769-B2ED-4323-82C4-15F53798111A}"/>
      </w:docPartPr>
      <w:docPartBody>
        <w:p w:rsidR="00D14291" w:rsidRDefault="003E5125">
          <w:pPr>
            <w:pStyle w:val="5B6AA91523C84DD69635E1D9BC0A9473"/>
          </w:pPr>
          <w:r>
            <w:t>[Closing]</w:t>
          </w:r>
        </w:p>
      </w:docPartBody>
    </w:docPart>
    <w:docPart>
      <w:docPartPr>
        <w:name w:val="A9FD75708D864E109E3A979BFEC69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D8F7D-7270-4319-A057-871A69755333}"/>
      </w:docPartPr>
      <w:docPartBody>
        <w:p w:rsidR="00D14291" w:rsidRDefault="003E5125">
          <w:pPr>
            <w:pStyle w:val="A9FD75708D864E109E3A979BFEC6963B"/>
          </w:pPr>
          <w:r>
            <w:t>[Topic]</w:t>
          </w:r>
        </w:p>
      </w:docPartBody>
    </w:docPart>
    <w:docPart>
      <w:docPartPr>
        <w:name w:val="7EB1427C81E14D58ADCBFBDFBC96E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7444B-EF07-4E54-8E83-353FA065DBA5}"/>
      </w:docPartPr>
      <w:docPartBody>
        <w:p w:rsidR="00D14291" w:rsidRDefault="003E5125">
          <w:pPr>
            <w:pStyle w:val="7EB1427C81E14D58ADCBFBDFBC96E4A9"/>
          </w:pPr>
          <w:r>
            <w:t>[Presenter]</w:t>
          </w:r>
        </w:p>
      </w:docPartBody>
    </w:docPart>
    <w:docPart>
      <w:docPartPr>
        <w:name w:val="6696A7BBBF4E4D51BE2B5F705FD0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C6EA-6DC9-4152-ADE3-C535A5EA15AC}"/>
      </w:docPartPr>
      <w:docPartBody>
        <w:p w:rsidR="00D14291" w:rsidRDefault="003E5125">
          <w:pPr>
            <w:pStyle w:val="6696A7BBBF4E4D51BE2B5F705FD0479A"/>
          </w:pPr>
          <w:r>
            <w:t>[Date | 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C6"/>
    <w:rsid w:val="000C2351"/>
    <w:rsid w:val="000F131B"/>
    <w:rsid w:val="00136ED9"/>
    <w:rsid w:val="001F75A7"/>
    <w:rsid w:val="00326844"/>
    <w:rsid w:val="00345836"/>
    <w:rsid w:val="003819FF"/>
    <w:rsid w:val="003E5125"/>
    <w:rsid w:val="00521D0B"/>
    <w:rsid w:val="009D47C2"/>
    <w:rsid w:val="00A306C6"/>
    <w:rsid w:val="00A30E14"/>
    <w:rsid w:val="00BD753B"/>
    <w:rsid w:val="00D14291"/>
    <w:rsid w:val="00F6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94DD6133434A468C744BCC5A286292">
    <w:name w:val="9694DD6133434A468C744BCC5A286292"/>
  </w:style>
  <w:style w:type="character" w:styleId="SubtleEmphasis">
    <w:name w:val="Subtle Emphasis"/>
    <w:basedOn w:val="DefaultParagraphFont"/>
    <w:unhideWhenUsed/>
    <w:qFormat/>
    <w:rsid w:val="001F75A7"/>
    <w:rPr>
      <w:i/>
      <w:iCs/>
      <w:color w:val="auto"/>
    </w:rPr>
  </w:style>
  <w:style w:type="paragraph" w:customStyle="1" w:styleId="9AA6600656A54E81BC46AC36FED8D495">
    <w:name w:val="9AA6600656A54E81BC46AC36FED8D495"/>
  </w:style>
  <w:style w:type="paragraph" w:customStyle="1" w:styleId="FBF1EF541DD74EAEA058E8CBCA1C1112">
    <w:name w:val="FBF1EF541DD74EAEA058E8CBCA1C1112"/>
  </w:style>
  <w:style w:type="paragraph" w:customStyle="1" w:styleId="DCD0F0BCBFFE4139A8FC449655ABA111">
    <w:name w:val="DCD0F0BCBFFE4139A8FC449655ABA111"/>
  </w:style>
  <w:style w:type="paragraph" w:customStyle="1" w:styleId="27740409A71F4B4A8560F34199BE81BD">
    <w:name w:val="27740409A71F4B4A8560F34199BE81BD"/>
  </w:style>
  <w:style w:type="paragraph" w:customStyle="1" w:styleId="5FBCD7E3B15740F3A19BA69C2D9D47A2">
    <w:name w:val="5FBCD7E3B15740F3A19BA69C2D9D47A2"/>
  </w:style>
  <w:style w:type="paragraph" w:customStyle="1" w:styleId="A295A6B22777440DACAFDC7F742A5732">
    <w:name w:val="A295A6B22777440DACAFDC7F742A5732"/>
  </w:style>
  <w:style w:type="paragraph" w:customStyle="1" w:styleId="4F609A5DE3EA4787AE3BE47339B81515">
    <w:name w:val="4F609A5DE3EA4787AE3BE47339B81515"/>
  </w:style>
  <w:style w:type="paragraph" w:customStyle="1" w:styleId="50248BFCE71C41DEA09565893A09ECD6">
    <w:name w:val="50248BFCE71C41DEA09565893A09ECD6"/>
  </w:style>
  <w:style w:type="paragraph" w:customStyle="1" w:styleId="6CF5296530CD47C1949E17D011C00759">
    <w:name w:val="6CF5296530CD47C1949E17D011C00759"/>
  </w:style>
  <w:style w:type="paragraph" w:customStyle="1" w:styleId="5B6AA91523C84DD69635E1D9BC0A9473">
    <w:name w:val="5B6AA91523C84DD69635E1D9BC0A9473"/>
  </w:style>
  <w:style w:type="paragraph" w:customStyle="1" w:styleId="A9FD75708D864E109E3A979BFEC6963B">
    <w:name w:val="A9FD75708D864E109E3A979BFEC6963B"/>
  </w:style>
  <w:style w:type="paragraph" w:customStyle="1" w:styleId="7EB1427C81E14D58ADCBFBDFBC96E4A9">
    <w:name w:val="7EB1427C81E14D58ADCBFBDFBC96E4A9"/>
  </w:style>
  <w:style w:type="paragraph" w:customStyle="1" w:styleId="6696A7BBBF4E4D51BE2B5F705FD0479A">
    <w:name w:val="6696A7BBBF4E4D51BE2B5F705FD0479A"/>
  </w:style>
  <w:style w:type="paragraph" w:customStyle="1" w:styleId="C32693C3AC8A4756AD198B1FBA403D1A">
    <w:name w:val="C32693C3AC8A4756AD198B1FBA403D1A"/>
  </w:style>
  <w:style w:type="paragraph" w:customStyle="1" w:styleId="A2BFEACE04A44E6F88933A182E914906">
    <w:name w:val="A2BFEACE04A44E6F88933A182E914906"/>
  </w:style>
  <w:style w:type="paragraph" w:customStyle="1" w:styleId="8A8EC2C630AA46D9B5FB9764A48891B5">
    <w:name w:val="8A8EC2C630AA46D9B5FB9764A48891B5"/>
    <w:rsid w:val="00A306C6"/>
  </w:style>
  <w:style w:type="paragraph" w:customStyle="1" w:styleId="B3E46FE225214770AED5709D2879D2C4">
    <w:name w:val="B3E46FE225214770AED5709D2879D2C4"/>
    <w:rsid w:val="00A306C6"/>
  </w:style>
  <w:style w:type="paragraph" w:customStyle="1" w:styleId="1BA65AC26C2F4F21A73D93B3589E59F5">
    <w:name w:val="1BA65AC26C2F4F21A73D93B3589E59F5"/>
    <w:rsid w:val="00A306C6"/>
  </w:style>
  <w:style w:type="paragraph" w:customStyle="1" w:styleId="9288A1B3F901443F8C4CB8D02A1494D6">
    <w:name w:val="9288A1B3F901443F8C4CB8D02A1494D6"/>
    <w:rsid w:val="00A306C6"/>
  </w:style>
  <w:style w:type="paragraph" w:customStyle="1" w:styleId="E4C837770D83463185C65A36C77AE44C">
    <w:name w:val="E4C837770D83463185C65A36C77AE44C"/>
    <w:rsid w:val="00A306C6"/>
  </w:style>
  <w:style w:type="paragraph" w:customStyle="1" w:styleId="44FD8B867343418696DDA7FC1C32B388">
    <w:name w:val="44FD8B867343418696DDA7FC1C32B388"/>
    <w:rsid w:val="00A306C6"/>
  </w:style>
  <w:style w:type="paragraph" w:customStyle="1" w:styleId="59E4BFFA46B84F729CC116CE5F58C005">
    <w:name w:val="59E4BFFA46B84F729CC116CE5F58C005"/>
    <w:rsid w:val="00A306C6"/>
  </w:style>
  <w:style w:type="paragraph" w:customStyle="1" w:styleId="07DDE2FD080F45D3A357874E5DDDB879">
    <w:name w:val="07DDE2FD080F45D3A357874E5DDDB879"/>
    <w:rsid w:val="00A306C6"/>
  </w:style>
  <w:style w:type="paragraph" w:customStyle="1" w:styleId="5E4052D44E9240298287145BC22EC53D">
    <w:name w:val="5E4052D44E9240298287145BC22EC53D"/>
    <w:rsid w:val="00A306C6"/>
  </w:style>
  <w:style w:type="paragraph" w:customStyle="1" w:styleId="AE9B83339F4047C597BF1F2B7C3CA9F5">
    <w:name w:val="AE9B83339F4047C597BF1F2B7C3CA9F5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91C0D696395448AA73D37A4BDFA98CC">
    <w:name w:val="991C0D696395448AA73D37A4BDFA98CC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C7315E21C5344E4A7E6C405EDFCA820">
    <w:name w:val="4C7315E21C5344E4A7E6C405EDFCA820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A0EEDE1A616489696D246CB671C4413">
    <w:name w:val="7A0EEDE1A616489696D246CB671C4413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328A13A71C6437DA5E78FC4BF2FC57C">
    <w:name w:val="5328A13A71C6437DA5E78FC4BF2FC57C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2384338D74842038D3B2BBD7FA73EDE">
    <w:name w:val="22384338D74842038D3B2BBD7FA73EDE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EF75ED3B81C4050B0022CD690A3A6A2">
    <w:name w:val="DEF75ED3B81C4050B0022CD690A3A6A2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030B55AC76E4137AF01CCC8A2490B72">
    <w:name w:val="8030B55AC76E4137AF01CCC8A2490B72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3E735D4B58D43F1A08CC10598281271">
    <w:name w:val="E3E735D4B58D43F1A08CC10598281271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B51F6EF0C8E45A1A7A392E4464C720B">
    <w:name w:val="2B51F6EF0C8E45A1A7A392E4464C720B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80DE37A74284725B9F5C054BCF0150A">
    <w:name w:val="F80DE37A74284725B9F5C054BCF0150A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71A6592064F42A99EA628D5DCF65930">
    <w:name w:val="C71A6592064F42A99EA628D5DCF65930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CEC0C66B6504D679F57675156C3C784">
    <w:name w:val="4CEC0C66B6504D679F57675156C3C784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6F08DDCA3184D53AB600161B825BD98">
    <w:name w:val="E6F08DDCA3184D53AB600161B825BD98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B7B3FAD057842BE82E38EA192F52B7F">
    <w:name w:val="BB7B3FAD057842BE82E38EA192F52B7F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A2444EDFAB8476989E73BE8A333F5C5">
    <w:name w:val="3A2444EDFAB8476989E73BE8A333F5C5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A42F8AFD35345E2B3B6FD93F10AA4BA">
    <w:name w:val="DA42F8AFD35345E2B3B6FD93F10AA4BA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C97F8EEC8114552800C739F6568A8A6">
    <w:name w:val="7C97F8EEC8114552800C739F6568A8A6"/>
    <w:rsid w:val="001F75A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1329977CC4B2434E856B1815CC9A205C">
    <w:name w:val="1329977CC4B2434E856B1815CC9A205C"/>
    <w:rsid w:val="001F75A7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TS103463080.dotx</Template>
  <TotalTime>126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</dc:creator>
  <cp:lastModifiedBy>Todor Tsekov</cp:lastModifiedBy>
  <cp:revision>74</cp:revision>
  <dcterms:created xsi:type="dcterms:W3CDTF">2015-03-03T12:56:00Z</dcterms:created>
  <dcterms:modified xsi:type="dcterms:W3CDTF">2015-03-29T09:16:00Z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